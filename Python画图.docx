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14649" w14:textId="77777777" w:rsidR="0010368F" w:rsidRDefault="0010368F"/>
    <w:p w14:paraId="7FF24924" w14:textId="77777777" w:rsidR="0010368F" w:rsidRDefault="0010368F"/>
    <w:p w14:paraId="0CECD621" w14:textId="77777777" w:rsidR="0010368F" w:rsidRDefault="0010368F"/>
    <w:p w14:paraId="74DF60C4" w14:textId="77777777" w:rsidR="0010368F" w:rsidRDefault="0010368F"/>
    <w:p w14:paraId="3890228F" w14:textId="77777777" w:rsidR="0010368F" w:rsidRDefault="0010368F" w:rsidP="0010368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17C8ED4" wp14:editId="728019BA">
            <wp:extent cx="1143000" cy="1143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常用素材8.png"/>
                    <pic:cNvPicPr/>
                  </pic:nvPicPr>
                  <pic:blipFill>
                    <a:blip r:embed="rId5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216" cy="114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           </w:t>
      </w:r>
      <w:r>
        <w:rPr>
          <w:noProof/>
        </w:rPr>
        <w:drawing>
          <wp:inline distT="0" distB="0" distL="0" distR="0" wp14:anchorId="3767F60C" wp14:editId="2A56FF68">
            <wp:extent cx="2933700" cy="609274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常用素材9.png"/>
                    <pic:cNvPicPr/>
                  </pic:nvPicPr>
                  <pic:blipFill rotWithShape="1">
                    <a:blip r:embed="rId6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542"/>
                    <a:stretch/>
                  </pic:blipFill>
                  <pic:spPr bwMode="auto">
                    <a:xfrm>
                      <a:off x="0" y="0"/>
                      <a:ext cx="2983956" cy="619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8A9C66" w14:textId="77777777" w:rsidR="0010368F" w:rsidRDefault="0010368F" w:rsidP="0010368F">
      <w:pPr>
        <w:jc w:val="center"/>
        <w:rPr>
          <w:noProof/>
        </w:rPr>
      </w:pPr>
    </w:p>
    <w:p w14:paraId="3C9E9D5E" w14:textId="77777777" w:rsidR="0010368F" w:rsidRDefault="0010368F" w:rsidP="0010368F">
      <w:pPr>
        <w:jc w:val="center"/>
        <w:rPr>
          <w:noProof/>
        </w:rPr>
      </w:pPr>
    </w:p>
    <w:p w14:paraId="2C07EE59" w14:textId="77777777" w:rsidR="0010368F" w:rsidRDefault="0010368F" w:rsidP="0010368F">
      <w:pPr>
        <w:jc w:val="center"/>
        <w:rPr>
          <w:noProof/>
        </w:rPr>
      </w:pPr>
    </w:p>
    <w:p w14:paraId="474FA5F2" w14:textId="77777777" w:rsidR="0010368F" w:rsidRDefault="0010368F" w:rsidP="0010368F">
      <w:pPr>
        <w:jc w:val="center"/>
        <w:rPr>
          <w:noProof/>
        </w:rPr>
      </w:pPr>
    </w:p>
    <w:p w14:paraId="559E180B" w14:textId="77777777" w:rsidR="0010368F" w:rsidRPr="0010368F" w:rsidRDefault="0010368F" w:rsidP="0010368F">
      <w:pPr>
        <w:jc w:val="center"/>
        <w:rPr>
          <w:rFonts w:asciiTheme="majorEastAsia" w:eastAsiaTheme="majorEastAsia" w:hAnsiTheme="majorEastAsia"/>
          <w:b/>
          <w:noProof/>
          <w:sz w:val="56"/>
        </w:rPr>
      </w:pPr>
      <w:r w:rsidRPr="0010368F">
        <w:rPr>
          <w:rFonts w:asciiTheme="majorEastAsia" w:eastAsiaTheme="majorEastAsia" w:hAnsiTheme="majorEastAsia" w:hint="eastAsia"/>
          <w:b/>
          <w:noProof/>
          <w:sz w:val="56"/>
        </w:rPr>
        <w:t>智能信息系统综合实践</w:t>
      </w:r>
    </w:p>
    <w:p w14:paraId="2D0D43C0" w14:textId="77777777" w:rsidR="0010368F" w:rsidRDefault="0010368F" w:rsidP="0010368F">
      <w:pPr>
        <w:jc w:val="center"/>
        <w:rPr>
          <w:rFonts w:asciiTheme="majorEastAsia" w:eastAsiaTheme="majorEastAsia" w:hAnsiTheme="majorEastAsia"/>
          <w:b/>
          <w:noProof/>
          <w:sz w:val="56"/>
        </w:rPr>
      </w:pPr>
      <w:r w:rsidRPr="0010368F">
        <w:rPr>
          <w:rFonts w:asciiTheme="majorEastAsia" w:eastAsiaTheme="majorEastAsia" w:hAnsiTheme="majorEastAsia" w:hint="eastAsia"/>
          <w:b/>
          <w:noProof/>
          <w:sz w:val="56"/>
        </w:rPr>
        <w:t>实验报告</w:t>
      </w:r>
    </w:p>
    <w:p w14:paraId="70ECE9D9" w14:textId="77777777" w:rsidR="0010368F" w:rsidRDefault="0010368F" w:rsidP="0010368F">
      <w:pPr>
        <w:jc w:val="center"/>
        <w:rPr>
          <w:rFonts w:asciiTheme="majorEastAsia" w:eastAsiaTheme="majorEastAsia" w:hAnsiTheme="majorEastAsia"/>
          <w:b/>
          <w:noProof/>
          <w:sz w:val="56"/>
        </w:rPr>
      </w:pPr>
    </w:p>
    <w:p w14:paraId="4BD42683" w14:textId="77777777" w:rsidR="0010368F" w:rsidRDefault="0010368F" w:rsidP="0010368F">
      <w:pPr>
        <w:jc w:val="center"/>
        <w:rPr>
          <w:rFonts w:asciiTheme="majorEastAsia" w:eastAsiaTheme="majorEastAsia" w:hAnsiTheme="majorEastAsia"/>
          <w:b/>
          <w:noProof/>
          <w:sz w:val="56"/>
        </w:rPr>
      </w:pPr>
    </w:p>
    <w:p w14:paraId="24D65306" w14:textId="77777777" w:rsidR="0010368F" w:rsidRDefault="0010368F" w:rsidP="0010368F">
      <w:pPr>
        <w:jc w:val="center"/>
        <w:rPr>
          <w:rFonts w:asciiTheme="majorEastAsia" w:eastAsiaTheme="majorEastAsia" w:hAnsiTheme="majorEastAsia"/>
          <w:b/>
          <w:noProof/>
          <w:sz w:val="56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3119"/>
      </w:tblGrid>
      <w:tr w:rsidR="0010368F" w14:paraId="4B8CB4B4" w14:textId="77777777" w:rsidTr="00AE1708">
        <w:trPr>
          <w:jc w:val="center"/>
        </w:trPr>
        <w:tc>
          <w:tcPr>
            <w:tcW w:w="2830" w:type="dxa"/>
          </w:tcPr>
          <w:p w14:paraId="4D3BC214" w14:textId="77777777" w:rsidR="0010368F" w:rsidRDefault="0010368F" w:rsidP="0010368F">
            <w:pPr>
              <w:jc w:val="center"/>
              <w:rPr>
                <w:rFonts w:asciiTheme="majorEastAsia" w:eastAsiaTheme="majorEastAsia" w:hAnsiTheme="majorEastAsia"/>
                <w:b/>
                <w:noProof/>
                <w:sz w:val="36"/>
              </w:rPr>
            </w:pPr>
            <w:r>
              <w:rPr>
                <w:rFonts w:asciiTheme="majorEastAsia" w:eastAsiaTheme="majorEastAsia" w:hAnsiTheme="majorEastAsia" w:hint="eastAsia"/>
                <w:b/>
                <w:noProof/>
                <w:sz w:val="36"/>
              </w:rPr>
              <w:t>题    目：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14:paraId="08915C40" w14:textId="77777777" w:rsidR="0010368F" w:rsidRPr="00AE1708" w:rsidRDefault="00AE1708" w:rsidP="00AE1708">
            <w:pPr>
              <w:jc w:val="center"/>
              <w:rPr>
                <w:rFonts w:asciiTheme="majorEastAsia" w:eastAsiaTheme="majorEastAsia" w:hAnsiTheme="majorEastAsia"/>
                <w:noProof/>
                <w:sz w:val="36"/>
              </w:rPr>
            </w:pPr>
            <w:r w:rsidRPr="00AE1708">
              <w:rPr>
                <w:rFonts w:asciiTheme="majorEastAsia" w:eastAsiaTheme="majorEastAsia" w:hAnsiTheme="majorEastAsia" w:hint="eastAsia"/>
                <w:noProof/>
                <w:sz w:val="36"/>
              </w:rPr>
              <w:t>Python画图</w:t>
            </w:r>
          </w:p>
        </w:tc>
      </w:tr>
      <w:tr w:rsidR="0010368F" w14:paraId="38EFA7E9" w14:textId="77777777" w:rsidTr="00AE1708">
        <w:trPr>
          <w:jc w:val="center"/>
        </w:trPr>
        <w:tc>
          <w:tcPr>
            <w:tcW w:w="2830" w:type="dxa"/>
          </w:tcPr>
          <w:p w14:paraId="6FFD32BB" w14:textId="77777777" w:rsidR="0010368F" w:rsidRDefault="0010368F" w:rsidP="0010368F">
            <w:pPr>
              <w:jc w:val="center"/>
              <w:rPr>
                <w:rFonts w:asciiTheme="majorEastAsia" w:eastAsiaTheme="majorEastAsia" w:hAnsiTheme="majorEastAsia"/>
                <w:b/>
                <w:noProof/>
                <w:sz w:val="36"/>
              </w:rPr>
            </w:pPr>
            <w:r>
              <w:rPr>
                <w:rFonts w:asciiTheme="majorEastAsia" w:eastAsiaTheme="majorEastAsia" w:hAnsiTheme="majorEastAsia" w:hint="eastAsia"/>
                <w:b/>
                <w:noProof/>
                <w:sz w:val="36"/>
              </w:rPr>
              <w:t>年    级：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14:paraId="5F902BDD" w14:textId="77777777" w:rsidR="0010368F" w:rsidRPr="00AE1708" w:rsidRDefault="00AE1708" w:rsidP="00AE1708">
            <w:pPr>
              <w:jc w:val="center"/>
              <w:rPr>
                <w:rFonts w:asciiTheme="majorEastAsia" w:eastAsiaTheme="majorEastAsia" w:hAnsiTheme="majorEastAsia"/>
                <w:b/>
                <w:noProof/>
                <w:sz w:val="36"/>
              </w:rPr>
            </w:pPr>
            <w:r w:rsidRPr="00AE1708">
              <w:rPr>
                <w:rFonts w:asciiTheme="majorEastAsia" w:eastAsiaTheme="majorEastAsia" w:hAnsiTheme="majorEastAsia"/>
                <w:b/>
                <w:noProof/>
                <w:sz w:val="36"/>
              </w:rPr>
              <w:t>2020</w:t>
            </w:r>
            <w:r w:rsidRPr="00AE1708">
              <w:rPr>
                <w:rFonts w:asciiTheme="majorEastAsia" w:eastAsiaTheme="majorEastAsia" w:hAnsiTheme="majorEastAsia" w:hint="eastAsia"/>
                <w:b/>
                <w:noProof/>
                <w:sz w:val="36"/>
              </w:rPr>
              <w:t>级</w:t>
            </w:r>
          </w:p>
        </w:tc>
      </w:tr>
      <w:tr w:rsidR="0010368F" w14:paraId="13125CA6" w14:textId="77777777" w:rsidTr="00AE1708">
        <w:trPr>
          <w:jc w:val="center"/>
        </w:trPr>
        <w:tc>
          <w:tcPr>
            <w:tcW w:w="2830" w:type="dxa"/>
          </w:tcPr>
          <w:p w14:paraId="5D095B54" w14:textId="77777777" w:rsidR="0010368F" w:rsidRDefault="0010368F" w:rsidP="0010368F">
            <w:pPr>
              <w:jc w:val="center"/>
              <w:rPr>
                <w:rFonts w:asciiTheme="majorEastAsia" w:eastAsiaTheme="majorEastAsia" w:hAnsiTheme="majorEastAsia"/>
                <w:b/>
                <w:noProof/>
                <w:sz w:val="36"/>
              </w:rPr>
            </w:pPr>
            <w:r>
              <w:rPr>
                <w:rFonts w:asciiTheme="majorEastAsia" w:eastAsiaTheme="majorEastAsia" w:hAnsiTheme="majorEastAsia" w:hint="eastAsia"/>
                <w:b/>
                <w:noProof/>
                <w:sz w:val="36"/>
              </w:rPr>
              <w:t>专    业：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14:paraId="4B017C82" w14:textId="77777777" w:rsidR="0010368F" w:rsidRPr="00AE1708" w:rsidRDefault="00AE1708" w:rsidP="00AE1708">
            <w:pPr>
              <w:jc w:val="center"/>
              <w:rPr>
                <w:rFonts w:asciiTheme="majorEastAsia" w:eastAsiaTheme="majorEastAsia" w:hAnsiTheme="majorEastAsia"/>
                <w:b/>
                <w:noProof/>
                <w:sz w:val="36"/>
              </w:rPr>
            </w:pPr>
            <w:r w:rsidRPr="00AE1708">
              <w:rPr>
                <w:rFonts w:asciiTheme="majorEastAsia" w:eastAsiaTheme="majorEastAsia" w:hAnsiTheme="majorEastAsia" w:hint="eastAsia"/>
                <w:b/>
                <w:noProof/>
                <w:sz w:val="36"/>
              </w:rPr>
              <w:t>软件工程</w:t>
            </w:r>
          </w:p>
        </w:tc>
      </w:tr>
      <w:tr w:rsidR="0010368F" w14:paraId="1BCAECF9" w14:textId="77777777" w:rsidTr="00AE1708">
        <w:trPr>
          <w:jc w:val="center"/>
        </w:trPr>
        <w:tc>
          <w:tcPr>
            <w:tcW w:w="2830" w:type="dxa"/>
          </w:tcPr>
          <w:p w14:paraId="4279027A" w14:textId="77777777" w:rsidR="0010368F" w:rsidRDefault="0010368F" w:rsidP="0010368F">
            <w:pPr>
              <w:jc w:val="center"/>
              <w:rPr>
                <w:rFonts w:asciiTheme="majorEastAsia" w:eastAsiaTheme="majorEastAsia" w:hAnsiTheme="majorEastAsia"/>
                <w:b/>
                <w:noProof/>
                <w:sz w:val="36"/>
              </w:rPr>
            </w:pPr>
            <w:r>
              <w:rPr>
                <w:rFonts w:asciiTheme="majorEastAsia" w:eastAsiaTheme="majorEastAsia" w:hAnsiTheme="majorEastAsia" w:hint="eastAsia"/>
                <w:b/>
                <w:noProof/>
                <w:sz w:val="36"/>
              </w:rPr>
              <w:t>姓    名：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14:paraId="3760E8AC" w14:textId="77777777" w:rsidR="0010368F" w:rsidRPr="00AE1708" w:rsidRDefault="00AE1708" w:rsidP="00AE1708">
            <w:pPr>
              <w:jc w:val="center"/>
              <w:rPr>
                <w:rFonts w:asciiTheme="majorEastAsia" w:eastAsiaTheme="majorEastAsia" w:hAnsiTheme="majorEastAsia"/>
                <w:b/>
                <w:noProof/>
                <w:sz w:val="36"/>
              </w:rPr>
            </w:pPr>
            <w:r w:rsidRPr="00AE1708">
              <w:rPr>
                <w:rFonts w:asciiTheme="majorEastAsia" w:eastAsiaTheme="majorEastAsia" w:hAnsiTheme="majorEastAsia" w:hint="eastAsia"/>
                <w:b/>
                <w:noProof/>
                <w:sz w:val="36"/>
              </w:rPr>
              <w:t>庞晓宇</w:t>
            </w:r>
          </w:p>
        </w:tc>
      </w:tr>
    </w:tbl>
    <w:p w14:paraId="52F1C1CE" w14:textId="77777777" w:rsidR="0010368F" w:rsidRDefault="0010368F" w:rsidP="0010368F">
      <w:pPr>
        <w:jc w:val="center"/>
        <w:rPr>
          <w:rFonts w:asciiTheme="majorEastAsia" w:eastAsiaTheme="majorEastAsia" w:hAnsiTheme="majorEastAsia"/>
          <w:b/>
          <w:noProof/>
          <w:sz w:val="36"/>
        </w:rPr>
      </w:pPr>
    </w:p>
    <w:p w14:paraId="1FA4E244" w14:textId="77777777" w:rsidR="0010368F" w:rsidRDefault="0010368F">
      <w:pPr>
        <w:widowControl/>
        <w:jc w:val="left"/>
        <w:rPr>
          <w:rFonts w:asciiTheme="majorEastAsia" w:eastAsiaTheme="majorEastAsia" w:hAnsiTheme="majorEastAsia"/>
          <w:b/>
          <w:noProof/>
          <w:sz w:val="36"/>
        </w:rPr>
      </w:pPr>
      <w:r>
        <w:rPr>
          <w:rFonts w:asciiTheme="majorEastAsia" w:eastAsiaTheme="majorEastAsia" w:hAnsiTheme="majorEastAsia"/>
          <w:b/>
          <w:noProof/>
          <w:sz w:val="36"/>
        </w:rPr>
        <w:br w:type="page"/>
      </w:r>
    </w:p>
    <w:p w14:paraId="138909CC" w14:textId="77777777" w:rsidR="0010368F" w:rsidRDefault="0010368F" w:rsidP="0010368F">
      <w:pPr>
        <w:pStyle w:val="a4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noProof/>
          <w:sz w:val="36"/>
        </w:rPr>
      </w:pPr>
      <w:r w:rsidRPr="0010368F">
        <w:rPr>
          <w:rFonts w:asciiTheme="majorEastAsia" w:eastAsiaTheme="majorEastAsia" w:hAnsiTheme="majorEastAsia" w:hint="eastAsia"/>
          <w:b/>
          <w:noProof/>
          <w:sz w:val="36"/>
        </w:rPr>
        <w:lastRenderedPageBreak/>
        <w:t>题目（</w:t>
      </w:r>
      <w:r w:rsidRPr="0010368F">
        <w:rPr>
          <w:rFonts w:asciiTheme="majorEastAsia" w:eastAsiaTheme="majorEastAsia" w:hAnsiTheme="majorEastAsia" w:hint="eastAsia"/>
          <w:b/>
          <w:noProof/>
          <w:color w:val="FF0000"/>
          <w:sz w:val="36"/>
        </w:rPr>
        <w:t>原题目</w:t>
      </w:r>
      <w:r w:rsidRPr="0010368F">
        <w:rPr>
          <w:rFonts w:asciiTheme="majorEastAsia" w:eastAsiaTheme="majorEastAsia" w:hAnsiTheme="majorEastAsia" w:hint="eastAsia"/>
          <w:b/>
          <w:noProof/>
          <w:sz w:val="36"/>
        </w:rPr>
        <w:t>）</w:t>
      </w:r>
    </w:p>
    <w:p w14:paraId="0B498857" w14:textId="5C727912" w:rsidR="00AE1708" w:rsidRDefault="005F7470" w:rsidP="00AE1708">
      <w:pPr>
        <w:rPr>
          <w:noProof/>
        </w:rPr>
      </w:pPr>
      <w:r w:rsidRPr="005F7470">
        <w:rPr>
          <w:noProof/>
        </w:rPr>
        <w:drawing>
          <wp:inline distT="0" distB="0" distL="0" distR="0" wp14:anchorId="2E9B9BAE" wp14:editId="04FF2663">
            <wp:extent cx="5274310" cy="19678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0320C" w14:textId="77777777" w:rsidR="00AE1708" w:rsidRPr="00AE1708" w:rsidRDefault="00AE1708" w:rsidP="00AE1708">
      <w:pPr>
        <w:rPr>
          <w:rFonts w:asciiTheme="majorEastAsia" w:eastAsiaTheme="majorEastAsia" w:hAnsiTheme="majorEastAsia"/>
          <w:b/>
          <w:noProof/>
          <w:sz w:val="36"/>
        </w:rPr>
      </w:pPr>
    </w:p>
    <w:p w14:paraId="658CB1ED" w14:textId="77777777" w:rsidR="0010368F" w:rsidRDefault="0010368F" w:rsidP="0010368F">
      <w:pPr>
        <w:pStyle w:val="a4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noProof/>
          <w:sz w:val="36"/>
        </w:rPr>
      </w:pPr>
      <w:r>
        <w:rPr>
          <w:rFonts w:asciiTheme="majorEastAsia" w:eastAsiaTheme="majorEastAsia" w:hAnsiTheme="majorEastAsia" w:hint="eastAsia"/>
          <w:b/>
          <w:noProof/>
          <w:sz w:val="36"/>
        </w:rPr>
        <w:t>解题步骤（</w:t>
      </w:r>
      <w:r w:rsidRPr="0010368F">
        <w:rPr>
          <w:rFonts w:asciiTheme="majorEastAsia" w:eastAsiaTheme="majorEastAsia" w:hAnsiTheme="majorEastAsia" w:hint="eastAsia"/>
          <w:b/>
          <w:noProof/>
          <w:color w:val="FF0000"/>
          <w:sz w:val="36"/>
        </w:rPr>
        <w:t>思路+代码</w:t>
      </w:r>
      <w:r>
        <w:rPr>
          <w:rFonts w:asciiTheme="majorEastAsia" w:eastAsiaTheme="majorEastAsia" w:hAnsiTheme="majorEastAsia" w:hint="eastAsia"/>
          <w:b/>
          <w:noProof/>
          <w:sz w:val="36"/>
        </w:rPr>
        <w:t>）</w:t>
      </w:r>
    </w:p>
    <w:p w14:paraId="4DB8DEA9" w14:textId="77777777" w:rsidR="000C3655" w:rsidRPr="000C3655" w:rsidRDefault="000C3655" w:rsidP="000C3655">
      <w:pPr>
        <w:widowControl/>
        <w:spacing w:after="240"/>
        <w:jc w:val="left"/>
        <w:rPr>
          <w:rFonts w:ascii="var(--jp-content-font-family)" w:eastAsia="宋体" w:hAnsi="var(--jp-content-font-family)" w:cs="Segoe UI"/>
          <w:color w:val="000000"/>
          <w:kern w:val="0"/>
          <w:szCs w:val="21"/>
        </w:rPr>
      </w:pPr>
      <w:proofErr w:type="gramStart"/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作出</w:t>
      </w:r>
      <w:proofErr w:type="gramEnd"/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(0, 2pi)</w:t>
      </w:r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的正、余弦曲线，并在正、余弦曲线的</w:t>
      </w:r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x=2*pi/3</w:t>
      </w:r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处添加标记，标记内容为该点的函数值，添加标题、图例。</w:t>
      </w:r>
    </w:p>
    <w:p w14:paraId="4842DE53" w14:textId="77777777" w:rsidR="000C3655" w:rsidRPr="000C3655" w:rsidRDefault="000C3655" w:rsidP="000C365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var(--jp-content-font-family)" w:eastAsia="宋体" w:hAnsi="var(--jp-content-font-family)" w:cs="Segoe UI"/>
          <w:color w:val="000000"/>
          <w:kern w:val="0"/>
          <w:szCs w:val="21"/>
        </w:rPr>
      </w:pPr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导入需要的库：</w:t>
      </w:r>
      <w:proofErr w:type="spellStart"/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numpy</w:t>
      </w:r>
      <w:proofErr w:type="spellEnd"/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和</w:t>
      </w:r>
      <w:proofErr w:type="spellStart"/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matplotlib.pyplot</w:t>
      </w:r>
      <w:proofErr w:type="spellEnd"/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。</w:t>
      </w:r>
    </w:p>
    <w:p w14:paraId="4857E354" w14:textId="77777777" w:rsidR="000C3655" w:rsidRPr="000C3655" w:rsidRDefault="000C3655" w:rsidP="000C365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var(--jp-content-font-family)" w:eastAsia="宋体" w:hAnsi="var(--jp-content-font-family)" w:cs="Segoe UI"/>
          <w:color w:val="000000"/>
          <w:kern w:val="0"/>
          <w:szCs w:val="21"/>
        </w:rPr>
      </w:pPr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使用</w:t>
      </w:r>
      <w:proofErr w:type="spellStart"/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np.linspace</w:t>
      </w:r>
      <w:proofErr w:type="spellEnd"/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函数生成</w:t>
      </w:r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0</w:t>
      </w:r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到</w:t>
      </w:r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2π</w:t>
      </w:r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之间的</w:t>
      </w:r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100</w:t>
      </w:r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个数据点，作为</w:t>
      </w:r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x</w:t>
      </w:r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坐标轴的值。</w:t>
      </w:r>
    </w:p>
    <w:p w14:paraId="6EB8EACC" w14:textId="77777777" w:rsidR="000C3655" w:rsidRPr="000C3655" w:rsidRDefault="000C3655" w:rsidP="000C365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var(--jp-content-font-family)" w:eastAsia="宋体" w:hAnsi="var(--jp-content-font-family)" w:cs="Segoe UI"/>
          <w:color w:val="000000"/>
          <w:kern w:val="0"/>
          <w:szCs w:val="21"/>
        </w:rPr>
      </w:pPr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分别计算正弦和余弦的函数值，并存储在</w:t>
      </w:r>
      <w:proofErr w:type="spellStart"/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y_sin</w:t>
      </w:r>
      <w:proofErr w:type="spellEnd"/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和</w:t>
      </w:r>
      <w:proofErr w:type="spellStart"/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y_cos</w:t>
      </w:r>
      <w:proofErr w:type="spellEnd"/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数组中。</w:t>
      </w:r>
    </w:p>
    <w:p w14:paraId="471499C8" w14:textId="77777777" w:rsidR="000C3655" w:rsidRPr="000C3655" w:rsidRDefault="000C3655" w:rsidP="000C365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var(--jp-content-font-family)" w:eastAsia="宋体" w:hAnsi="var(--jp-content-font-family)" w:cs="Segoe UI"/>
          <w:color w:val="000000"/>
          <w:kern w:val="0"/>
          <w:szCs w:val="21"/>
        </w:rPr>
      </w:pPr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使用</w:t>
      </w:r>
      <w:proofErr w:type="spellStart"/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plt.plot</w:t>
      </w:r>
      <w:proofErr w:type="spellEnd"/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函数绘制正弦和余弦曲线，并添加标签。</w:t>
      </w:r>
    </w:p>
    <w:p w14:paraId="7C5C694A" w14:textId="77777777" w:rsidR="000C3655" w:rsidRPr="000C3655" w:rsidRDefault="000C3655" w:rsidP="000C365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var(--jp-content-font-family)" w:eastAsia="宋体" w:hAnsi="var(--jp-content-font-family)" w:cs="Segoe UI"/>
          <w:color w:val="000000"/>
          <w:kern w:val="0"/>
          <w:szCs w:val="21"/>
        </w:rPr>
      </w:pPr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使用</w:t>
      </w:r>
      <w:proofErr w:type="spellStart"/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plt.scatter</w:t>
      </w:r>
      <w:proofErr w:type="spellEnd"/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函数在</w:t>
      </w:r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x=pi/3</w:t>
      </w:r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处添加标记，其中</w:t>
      </w:r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color</w:t>
      </w:r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参数指定标记的颜色，</w:t>
      </w:r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marker</w:t>
      </w:r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参数指定标记的形状。</w:t>
      </w:r>
    </w:p>
    <w:p w14:paraId="004041B5" w14:textId="77777777" w:rsidR="000C3655" w:rsidRPr="000C3655" w:rsidRDefault="000C3655" w:rsidP="000C365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var(--jp-content-font-family)" w:eastAsia="宋体" w:hAnsi="var(--jp-content-font-family)" w:cs="Segoe UI"/>
          <w:color w:val="000000"/>
          <w:kern w:val="0"/>
          <w:szCs w:val="21"/>
        </w:rPr>
      </w:pPr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使用</w:t>
      </w:r>
      <w:proofErr w:type="spellStart"/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plt.text</w:t>
      </w:r>
      <w:proofErr w:type="spellEnd"/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函数在标记旁边添加文本，其中第一个参数是文本的</w:t>
      </w:r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x</w:t>
      </w:r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坐标，第二个参数是文本的</w:t>
      </w:r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y</w:t>
      </w:r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坐标，第三个参数是文本的内容，其中</w:t>
      </w:r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{:.2f}</w:t>
      </w:r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表示保留两位小数。</w:t>
      </w:r>
    </w:p>
    <w:p w14:paraId="3C25801D" w14:textId="77777777" w:rsidR="000C3655" w:rsidRPr="000C3655" w:rsidRDefault="000C3655" w:rsidP="000C365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var(--jp-content-font-family)" w:eastAsia="宋体" w:hAnsi="var(--jp-content-font-family)" w:cs="Segoe UI"/>
          <w:color w:val="000000"/>
          <w:kern w:val="0"/>
          <w:szCs w:val="21"/>
        </w:rPr>
      </w:pPr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使用</w:t>
      </w:r>
      <w:proofErr w:type="spellStart"/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plt.title</w:t>
      </w:r>
      <w:proofErr w:type="spellEnd"/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函数添加标题。</w:t>
      </w:r>
    </w:p>
    <w:p w14:paraId="05B0BDB2" w14:textId="77777777" w:rsidR="000C3655" w:rsidRPr="000C3655" w:rsidRDefault="000C3655" w:rsidP="000C365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var(--jp-content-font-family)" w:eastAsia="宋体" w:hAnsi="var(--jp-content-font-family)" w:cs="Segoe UI"/>
          <w:color w:val="000000"/>
          <w:kern w:val="0"/>
          <w:szCs w:val="21"/>
        </w:rPr>
      </w:pPr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使用</w:t>
      </w:r>
      <w:proofErr w:type="spellStart"/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plt.legend</w:t>
      </w:r>
      <w:proofErr w:type="spellEnd"/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函数添加图例。</w:t>
      </w:r>
    </w:p>
    <w:p w14:paraId="6869F967" w14:textId="77777777" w:rsidR="000C3655" w:rsidRPr="000C3655" w:rsidRDefault="000C3655" w:rsidP="000C365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var(--jp-content-font-family)" w:eastAsia="宋体" w:hAnsi="var(--jp-content-font-family)" w:cs="Segoe UI"/>
          <w:color w:val="000000"/>
          <w:kern w:val="0"/>
          <w:szCs w:val="21"/>
        </w:rPr>
      </w:pPr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最后使用</w:t>
      </w:r>
      <w:proofErr w:type="spellStart"/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plt.show</w:t>
      </w:r>
      <w:proofErr w:type="spellEnd"/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函数显示图形。</w:t>
      </w:r>
    </w:p>
    <w:p w14:paraId="4491D6E9" w14:textId="77777777" w:rsidR="000C3655" w:rsidRPr="000C3655" w:rsidRDefault="000C3655" w:rsidP="000C3655">
      <w:pPr>
        <w:widowControl/>
        <w:jc w:val="right"/>
        <w:rPr>
          <w:rFonts w:ascii="Segoe UI" w:eastAsia="宋体" w:hAnsi="Segoe UI" w:cs="Segoe UI"/>
          <w:color w:val="000000"/>
          <w:kern w:val="0"/>
          <w:szCs w:val="21"/>
        </w:rPr>
      </w:pPr>
      <w:r w:rsidRPr="000C3655">
        <w:rPr>
          <w:rFonts w:ascii="Segoe UI" w:eastAsia="宋体" w:hAnsi="Segoe UI" w:cs="Segoe UI"/>
          <w:color w:val="000000"/>
          <w:kern w:val="0"/>
          <w:szCs w:val="21"/>
        </w:rPr>
        <w:t>In </w:t>
      </w:r>
      <w:proofErr w:type="gramStart"/>
      <w:r w:rsidRPr="000C3655">
        <w:rPr>
          <w:rFonts w:ascii="Segoe UI" w:eastAsia="宋体" w:hAnsi="Segoe UI" w:cs="Segoe UI"/>
          <w:color w:val="000000"/>
          <w:kern w:val="0"/>
          <w:szCs w:val="21"/>
        </w:rPr>
        <w:t>[ ]</w:t>
      </w:r>
      <w:proofErr w:type="gramEnd"/>
      <w:r w:rsidRPr="000C3655">
        <w:rPr>
          <w:rFonts w:ascii="Segoe UI" w:eastAsia="宋体" w:hAnsi="Segoe UI" w:cs="Segoe UI"/>
          <w:color w:val="000000"/>
          <w:kern w:val="0"/>
          <w:szCs w:val="21"/>
        </w:rPr>
        <w:t>:</w:t>
      </w:r>
    </w:p>
    <w:p w14:paraId="29EE711A" w14:textId="77777777" w:rsidR="000C3655" w:rsidRPr="000C3655" w:rsidRDefault="000C3655" w:rsidP="000C36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import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numpy</w:t>
      </w:r>
      <w:proofErr w:type="spell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as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np</w:t>
      </w:r>
    </w:p>
    <w:p w14:paraId="3B75BEB9" w14:textId="77777777" w:rsidR="000C3655" w:rsidRPr="000C3655" w:rsidRDefault="000C3655" w:rsidP="000C36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import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matplotlib.pyplot</w:t>
      </w:r>
      <w:proofErr w:type="spellEnd"/>
      <w:proofErr w:type="gram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as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plt</w:t>
      </w:r>
      <w:proofErr w:type="spellEnd"/>
    </w:p>
    <w:p w14:paraId="2F22959A" w14:textId="77777777" w:rsidR="000C3655" w:rsidRPr="000C3655" w:rsidRDefault="000C3655" w:rsidP="000C36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</w:p>
    <w:p w14:paraId="5CD1F8FB" w14:textId="77777777" w:rsidR="000C3655" w:rsidRPr="000C3655" w:rsidRDefault="000C3655" w:rsidP="000C36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0C3655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 xml:space="preserve"># </w:t>
      </w:r>
      <w:r w:rsidRPr="000C3655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>生成数据</w:t>
      </w:r>
    </w:p>
    <w:p w14:paraId="7E498C52" w14:textId="77777777" w:rsidR="000C3655" w:rsidRPr="000C3655" w:rsidRDefault="000C3655" w:rsidP="000C36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x 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np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linspace</w:t>
      </w:r>
      <w:proofErr w:type="spellEnd"/>
      <w:proofErr w:type="gram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(0, 2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*</w:t>
      </w:r>
      <w:proofErr w:type="spell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np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pi</w:t>
      </w:r>
      <w:proofErr w:type="spell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, 100)</w:t>
      </w:r>
    </w:p>
    <w:p w14:paraId="66992F81" w14:textId="77777777" w:rsidR="000C3655" w:rsidRPr="000C3655" w:rsidRDefault="000C3655" w:rsidP="000C36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proofErr w:type="spell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y_sin</w:t>
      </w:r>
      <w:proofErr w:type="spell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np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sin</w:t>
      </w:r>
      <w:proofErr w:type="spell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(x)</w:t>
      </w:r>
    </w:p>
    <w:p w14:paraId="1DC062AC" w14:textId="77777777" w:rsidR="000C3655" w:rsidRPr="000C3655" w:rsidRDefault="000C3655" w:rsidP="000C36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proofErr w:type="spell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y_cos</w:t>
      </w:r>
      <w:proofErr w:type="spell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np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cos</w:t>
      </w:r>
      <w:proofErr w:type="spell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(x)</w:t>
      </w:r>
    </w:p>
    <w:p w14:paraId="78962F28" w14:textId="77777777" w:rsidR="000C3655" w:rsidRPr="000C3655" w:rsidRDefault="000C3655" w:rsidP="000C36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</w:p>
    <w:p w14:paraId="349C0718" w14:textId="77777777" w:rsidR="000C3655" w:rsidRPr="000C3655" w:rsidRDefault="000C3655" w:rsidP="000C36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0C3655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 xml:space="preserve"># </w:t>
      </w:r>
      <w:r w:rsidRPr="000C3655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>绘制正弦曲线和余弦曲线</w:t>
      </w:r>
    </w:p>
    <w:p w14:paraId="60C8FD68" w14:textId="77777777" w:rsidR="000C3655" w:rsidRPr="000C3655" w:rsidRDefault="000C3655" w:rsidP="000C36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proofErr w:type="spellStart"/>
      <w:proofErr w:type="gram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plt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plot</w:t>
      </w:r>
      <w:proofErr w:type="spellEnd"/>
      <w:proofErr w:type="gram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(x, </w:t>
      </w:r>
      <w:proofErr w:type="spell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y_sin</w:t>
      </w:r>
      <w:proofErr w:type="spell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, label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'sin(x)')</w:t>
      </w:r>
    </w:p>
    <w:p w14:paraId="19AE68E2" w14:textId="77777777" w:rsidR="000C3655" w:rsidRPr="000C3655" w:rsidRDefault="000C3655" w:rsidP="000C36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proofErr w:type="spellStart"/>
      <w:proofErr w:type="gram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plt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plot</w:t>
      </w:r>
      <w:proofErr w:type="spellEnd"/>
      <w:proofErr w:type="gram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(x, </w:t>
      </w:r>
      <w:proofErr w:type="spell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y_cos</w:t>
      </w:r>
      <w:proofErr w:type="spell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, label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'cos(x)')</w:t>
      </w:r>
    </w:p>
    <w:p w14:paraId="52FA615E" w14:textId="77777777" w:rsidR="000C3655" w:rsidRPr="000C3655" w:rsidRDefault="000C3655" w:rsidP="000C36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</w:p>
    <w:p w14:paraId="6A7646FC" w14:textId="77777777" w:rsidR="000C3655" w:rsidRPr="000C3655" w:rsidRDefault="000C3655" w:rsidP="000C36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0C3655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lastRenderedPageBreak/>
        <w:t xml:space="preserve"># </w:t>
      </w:r>
      <w:r w:rsidRPr="000C3655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>在</w:t>
      </w:r>
      <w:r w:rsidRPr="000C3655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>x=pi/3</w:t>
      </w:r>
      <w:r w:rsidRPr="000C3655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>处添加标记</w:t>
      </w:r>
    </w:p>
    <w:p w14:paraId="568E2AB4" w14:textId="77777777" w:rsidR="000C3655" w:rsidRPr="000C3655" w:rsidRDefault="000C3655" w:rsidP="000C36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proofErr w:type="spell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x_mark</w:t>
      </w:r>
      <w:proofErr w:type="spell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2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*</w:t>
      </w:r>
      <w:proofErr w:type="spell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np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pi</w:t>
      </w:r>
      <w:proofErr w:type="spellEnd"/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/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3</w:t>
      </w:r>
    </w:p>
    <w:p w14:paraId="27093095" w14:textId="77777777" w:rsidR="000C3655" w:rsidRPr="000C3655" w:rsidRDefault="000C3655" w:rsidP="000C36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proofErr w:type="spell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y_mark_sin</w:t>
      </w:r>
      <w:proofErr w:type="spell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np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sin</w:t>
      </w:r>
      <w:proofErr w:type="spell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proofErr w:type="spell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x_mark</w:t>
      </w:r>
      <w:proofErr w:type="spell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)</w:t>
      </w:r>
    </w:p>
    <w:p w14:paraId="26997AE7" w14:textId="77777777" w:rsidR="000C3655" w:rsidRPr="000C3655" w:rsidRDefault="000C3655" w:rsidP="000C36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proofErr w:type="spell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y_mark_cos</w:t>
      </w:r>
      <w:proofErr w:type="spell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np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cos</w:t>
      </w:r>
      <w:proofErr w:type="spell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proofErr w:type="spell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x_mark</w:t>
      </w:r>
      <w:proofErr w:type="spell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)</w:t>
      </w:r>
    </w:p>
    <w:p w14:paraId="690CC14A" w14:textId="77777777" w:rsidR="000C3655" w:rsidRPr="000C3655" w:rsidRDefault="000C3655" w:rsidP="000C36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proofErr w:type="spellStart"/>
      <w:proofErr w:type="gram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plt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scatter</w:t>
      </w:r>
      <w:proofErr w:type="spellEnd"/>
      <w:proofErr w:type="gram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proofErr w:type="spell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x_mark</w:t>
      </w:r>
      <w:proofErr w:type="spell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y_mark_sin</w:t>
      </w:r>
      <w:proofErr w:type="spell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, color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'r', marker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'o')</w:t>
      </w:r>
    </w:p>
    <w:p w14:paraId="296017C4" w14:textId="77777777" w:rsidR="000C3655" w:rsidRPr="000C3655" w:rsidRDefault="000C3655" w:rsidP="000C36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proofErr w:type="spell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plt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proofErr w:type="gram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text</w:t>
      </w:r>
      <w:proofErr w:type="spell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proofErr w:type="gram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x_mark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+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0.1, </w:t>
      </w:r>
      <w:proofErr w:type="spell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y_mark_sin</w:t>
      </w:r>
      <w:proofErr w:type="spell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, f'{y_mark_sin:.2f}')</w:t>
      </w:r>
    </w:p>
    <w:p w14:paraId="667C728C" w14:textId="77777777" w:rsidR="000C3655" w:rsidRPr="000C3655" w:rsidRDefault="000C3655" w:rsidP="000C36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proofErr w:type="spellStart"/>
      <w:proofErr w:type="gram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plt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scatter</w:t>
      </w:r>
      <w:proofErr w:type="spellEnd"/>
      <w:proofErr w:type="gram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proofErr w:type="spell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x_mark</w:t>
      </w:r>
      <w:proofErr w:type="spell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y_mark_cos</w:t>
      </w:r>
      <w:proofErr w:type="spell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, color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'b', marker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'o')</w:t>
      </w:r>
    </w:p>
    <w:p w14:paraId="4F43557A" w14:textId="77777777" w:rsidR="000C3655" w:rsidRPr="000C3655" w:rsidRDefault="000C3655" w:rsidP="000C36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proofErr w:type="spell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plt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proofErr w:type="gram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text</w:t>
      </w:r>
      <w:proofErr w:type="spell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proofErr w:type="gram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x_mark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+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0.1, </w:t>
      </w:r>
      <w:proofErr w:type="spell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y_mark_cos</w:t>
      </w:r>
      <w:proofErr w:type="spell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, f'{y_mark_cos:.2f}')</w:t>
      </w:r>
    </w:p>
    <w:p w14:paraId="65330362" w14:textId="77777777" w:rsidR="000C3655" w:rsidRPr="000C3655" w:rsidRDefault="000C3655" w:rsidP="000C36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</w:p>
    <w:p w14:paraId="7115AD2D" w14:textId="77777777" w:rsidR="000C3655" w:rsidRPr="000C3655" w:rsidRDefault="000C3655" w:rsidP="000C36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0C3655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 xml:space="preserve"># </w:t>
      </w:r>
      <w:r w:rsidRPr="000C3655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>添加标题和图例</w:t>
      </w:r>
    </w:p>
    <w:p w14:paraId="67A18ABC" w14:textId="77777777" w:rsidR="000C3655" w:rsidRPr="000C3655" w:rsidRDefault="000C3655" w:rsidP="000C36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proofErr w:type="spellStart"/>
      <w:proofErr w:type="gram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plt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title</w:t>
      </w:r>
      <w:proofErr w:type="spellEnd"/>
      <w:proofErr w:type="gram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('Sine and Cosine Curves')</w:t>
      </w:r>
    </w:p>
    <w:p w14:paraId="3B544403" w14:textId="77777777" w:rsidR="000C3655" w:rsidRPr="000C3655" w:rsidRDefault="000C3655" w:rsidP="000C36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proofErr w:type="spellStart"/>
      <w:proofErr w:type="gram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plt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legend</w:t>
      </w:r>
      <w:proofErr w:type="spellEnd"/>
      <w:proofErr w:type="gram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()</w:t>
      </w:r>
    </w:p>
    <w:p w14:paraId="2AC1E847" w14:textId="77777777" w:rsidR="000C3655" w:rsidRPr="000C3655" w:rsidRDefault="000C3655" w:rsidP="000C36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</w:p>
    <w:p w14:paraId="6BF8C6AE" w14:textId="77777777" w:rsidR="000C3655" w:rsidRPr="000C3655" w:rsidRDefault="000C3655" w:rsidP="000C36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0C3655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 xml:space="preserve"># </w:t>
      </w:r>
      <w:r w:rsidRPr="000C3655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>显示图形</w:t>
      </w:r>
    </w:p>
    <w:p w14:paraId="41EAE7B7" w14:textId="77777777" w:rsidR="000C3655" w:rsidRPr="000C3655" w:rsidRDefault="000C3655" w:rsidP="000C36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proofErr w:type="spellStart"/>
      <w:proofErr w:type="gram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plt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show</w:t>
      </w:r>
      <w:proofErr w:type="spellEnd"/>
      <w:proofErr w:type="gram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()</w:t>
      </w:r>
    </w:p>
    <w:p w14:paraId="6BC81D89" w14:textId="75AE2A9B" w:rsidR="000C3655" w:rsidRPr="000C3655" w:rsidRDefault="000C3655" w:rsidP="000C3655">
      <w:pPr>
        <w:widowControl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0C3655">
        <w:rPr>
          <w:noProof/>
        </w:rPr>
        <w:drawing>
          <wp:inline distT="0" distB="0" distL="0" distR="0" wp14:anchorId="5E568ABB" wp14:editId="40C58C8F">
            <wp:extent cx="5194300" cy="3975100"/>
            <wp:effectExtent l="0" t="0" r="635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397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20A9A" w14:textId="77777777" w:rsidR="000C3655" w:rsidRPr="000C3655" w:rsidRDefault="000C3655" w:rsidP="000C3655">
      <w:pPr>
        <w:widowControl/>
        <w:spacing w:after="240"/>
        <w:jc w:val="left"/>
        <w:rPr>
          <w:rFonts w:ascii="var(--jp-content-font-family)" w:eastAsia="宋体" w:hAnsi="var(--jp-content-font-family)" w:cs="Segoe UI"/>
          <w:color w:val="000000"/>
          <w:kern w:val="0"/>
          <w:szCs w:val="21"/>
        </w:rPr>
      </w:pPr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现有鲈鱼和鲤鱼各</w:t>
      </w:r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2000</w:t>
      </w:r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条，每条</w:t>
      </w:r>
      <w:proofErr w:type="gramStart"/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鱼分别</w:t>
      </w:r>
      <w:proofErr w:type="gramEnd"/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有长度和亮度两维特征。鲈鱼的长度和亮度特征符合正态分布，分别为</w:t>
      </w:r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N(20, 5)</w:t>
      </w:r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和</w:t>
      </w:r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N(150, 20)</w:t>
      </w:r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；鲑鱼的长度和亮度特征符合正态分布，分别为</w:t>
      </w:r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N(50, 10)</w:t>
      </w:r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和</w:t>
      </w:r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N(100, 15)</w:t>
      </w:r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。用长度特征代表</w:t>
      </w:r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x</w:t>
      </w:r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轴，亮度特征代表</w:t>
      </w:r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y</w:t>
      </w:r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轴，分别生成鲈鱼和鲑鱼各</w:t>
      </w:r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1000</w:t>
      </w:r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个并画出散点图。</w:t>
      </w:r>
    </w:p>
    <w:p w14:paraId="6FFD9D45" w14:textId="77777777" w:rsidR="000C3655" w:rsidRPr="000C3655" w:rsidRDefault="000C3655" w:rsidP="000C365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ar(--jp-content-font-family)" w:eastAsia="宋体" w:hAnsi="var(--jp-content-font-family)" w:cs="Segoe UI"/>
          <w:color w:val="000000"/>
          <w:kern w:val="0"/>
          <w:szCs w:val="21"/>
        </w:rPr>
      </w:pPr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定义鲈鱼和鲑鱼的长度和亮度特征的均值和标准差。</w:t>
      </w:r>
    </w:p>
    <w:p w14:paraId="6F874C7C" w14:textId="77777777" w:rsidR="000C3655" w:rsidRPr="000C3655" w:rsidRDefault="000C3655" w:rsidP="000C365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ar(--jp-content-font-family)" w:eastAsia="宋体" w:hAnsi="var(--jp-content-font-family)" w:cs="Segoe UI"/>
          <w:color w:val="000000"/>
          <w:kern w:val="0"/>
          <w:szCs w:val="21"/>
        </w:rPr>
      </w:pPr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使用</w:t>
      </w:r>
      <w:proofErr w:type="spellStart"/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np.random.normal</w:t>
      </w:r>
      <w:proofErr w:type="spellEnd"/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函数分别生成</w:t>
      </w:r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1000</w:t>
      </w:r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个符合正态分布的鲈鱼和鲑鱼的长度和亮度特征数据。</w:t>
      </w:r>
    </w:p>
    <w:p w14:paraId="348E2AF5" w14:textId="77777777" w:rsidR="000C3655" w:rsidRPr="000C3655" w:rsidRDefault="000C3655" w:rsidP="000C365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ar(--jp-content-font-family)" w:eastAsia="宋体" w:hAnsi="var(--jp-content-font-family)" w:cs="Segoe UI"/>
          <w:color w:val="000000"/>
          <w:kern w:val="0"/>
          <w:szCs w:val="21"/>
        </w:rPr>
      </w:pPr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lastRenderedPageBreak/>
        <w:t>使用</w:t>
      </w:r>
      <w:proofErr w:type="spellStart"/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plt.scatter</w:t>
      </w:r>
      <w:proofErr w:type="spellEnd"/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函数绘制散点图，其中第一个参数是</w:t>
      </w:r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x</w:t>
      </w:r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坐标轴的值，第二个参数是</w:t>
      </w:r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y</w:t>
      </w:r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坐标轴的值，</w:t>
      </w:r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label</w:t>
      </w:r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参数指定图例中显示的标签。</w:t>
      </w:r>
    </w:p>
    <w:p w14:paraId="4D12C0DC" w14:textId="77777777" w:rsidR="000C3655" w:rsidRPr="000C3655" w:rsidRDefault="000C3655" w:rsidP="000C365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ar(--jp-content-font-family)" w:eastAsia="宋体" w:hAnsi="var(--jp-content-font-family)" w:cs="Segoe UI"/>
          <w:color w:val="000000"/>
          <w:kern w:val="0"/>
          <w:szCs w:val="21"/>
        </w:rPr>
      </w:pPr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使用</w:t>
      </w:r>
      <w:proofErr w:type="spellStart"/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plt.title</w:t>
      </w:r>
      <w:proofErr w:type="spellEnd"/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函数添加标题，</w:t>
      </w:r>
      <w:proofErr w:type="spellStart"/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plt.xlabel</w:t>
      </w:r>
      <w:proofErr w:type="spellEnd"/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函数添加</w:t>
      </w:r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x</w:t>
      </w:r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轴的标签，</w:t>
      </w:r>
      <w:proofErr w:type="spellStart"/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plt.ylabel</w:t>
      </w:r>
      <w:proofErr w:type="spellEnd"/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函数添加</w:t>
      </w:r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y</w:t>
      </w:r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轴的标签，</w:t>
      </w:r>
      <w:proofErr w:type="spellStart"/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plt.legend</w:t>
      </w:r>
      <w:proofErr w:type="spellEnd"/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函数添加图例。</w:t>
      </w:r>
    </w:p>
    <w:p w14:paraId="637D992D" w14:textId="77777777" w:rsidR="000C3655" w:rsidRPr="000C3655" w:rsidRDefault="000C3655" w:rsidP="000C365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ar(--jp-content-font-family)" w:eastAsia="宋体" w:hAnsi="var(--jp-content-font-family)" w:cs="Segoe UI"/>
          <w:color w:val="000000"/>
          <w:kern w:val="0"/>
          <w:szCs w:val="21"/>
        </w:rPr>
      </w:pPr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最后使用</w:t>
      </w:r>
      <w:proofErr w:type="spellStart"/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plt.show</w:t>
      </w:r>
      <w:proofErr w:type="spellEnd"/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函数显示图形。</w:t>
      </w:r>
    </w:p>
    <w:p w14:paraId="646A4AB5" w14:textId="77777777" w:rsidR="000C3655" w:rsidRPr="000C3655" w:rsidRDefault="000C3655" w:rsidP="000C3655">
      <w:pPr>
        <w:widowControl/>
        <w:jc w:val="right"/>
        <w:rPr>
          <w:rFonts w:ascii="Segoe UI" w:eastAsia="宋体" w:hAnsi="Segoe UI" w:cs="Segoe UI"/>
          <w:color w:val="000000"/>
          <w:kern w:val="0"/>
          <w:szCs w:val="21"/>
        </w:rPr>
      </w:pPr>
      <w:r w:rsidRPr="000C3655">
        <w:rPr>
          <w:rFonts w:ascii="Segoe UI" w:eastAsia="宋体" w:hAnsi="Segoe UI" w:cs="Segoe UI"/>
          <w:color w:val="000000"/>
          <w:kern w:val="0"/>
          <w:szCs w:val="21"/>
        </w:rPr>
        <w:t>In </w:t>
      </w:r>
      <w:proofErr w:type="gramStart"/>
      <w:r w:rsidRPr="000C3655">
        <w:rPr>
          <w:rFonts w:ascii="Segoe UI" w:eastAsia="宋体" w:hAnsi="Segoe UI" w:cs="Segoe UI"/>
          <w:color w:val="000000"/>
          <w:kern w:val="0"/>
          <w:szCs w:val="21"/>
        </w:rPr>
        <w:t>[ ]</w:t>
      </w:r>
      <w:proofErr w:type="gramEnd"/>
      <w:r w:rsidRPr="000C3655">
        <w:rPr>
          <w:rFonts w:ascii="Segoe UI" w:eastAsia="宋体" w:hAnsi="Segoe UI" w:cs="Segoe UI"/>
          <w:color w:val="000000"/>
          <w:kern w:val="0"/>
          <w:szCs w:val="21"/>
        </w:rPr>
        <w:t>:</w:t>
      </w:r>
    </w:p>
    <w:p w14:paraId="5CC0E927" w14:textId="77777777" w:rsidR="000C3655" w:rsidRPr="000C3655" w:rsidRDefault="000C3655" w:rsidP="000C36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import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numpy</w:t>
      </w:r>
      <w:proofErr w:type="spell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as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np</w:t>
      </w:r>
    </w:p>
    <w:p w14:paraId="6FBD707B" w14:textId="77777777" w:rsidR="000C3655" w:rsidRPr="000C3655" w:rsidRDefault="000C3655" w:rsidP="000C36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import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matplotlib.pyplot</w:t>
      </w:r>
      <w:proofErr w:type="spellEnd"/>
      <w:proofErr w:type="gram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as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plt</w:t>
      </w:r>
      <w:proofErr w:type="spellEnd"/>
    </w:p>
    <w:p w14:paraId="51910D6D" w14:textId="77777777" w:rsidR="000C3655" w:rsidRPr="000C3655" w:rsidRDefault="000C3655" w:rsidP="000C36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</w:p>
    <w:p w14:paraId="44BCFA6B" w14:textId="77777777" w:rsidR="000C3655" w:rsidRPr="000C3655" w:rsidRDefault="000C3655" w:rsidP="000C36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0C3655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 xml:space="preserve"># </w:t>
      </w:r>
      <w:r w:rsidRPr="000C3655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>鲈鱼长度和亮度特征</w:t>
      </w:r>
    </w:p>
    <w:p w14:paraId="20DFC353" w14:textId="77777777" w:rsidR="000C3655" w:rsidRPr="000C3655" w:rsidRDefault="000C3655" w:rsidP="000C36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proofErr w:type="spell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mean_lu</w:t>
      </w:r>
      <w:proofErr w:type="spell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std_lu</w:t>
      </w:r>
      <w:proofErr w:type="spell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20, 5</w:t>
      </w:r>
    </w:p>
    <w:p w14:paraId="43550292" w14:textId="77777777" w:rsidR="000C3655" w:rsidRPr="000C3655" w:rsidRDefault="000C3655" w:rsidP="000C36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proofErr w:type="spell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mean_ly</w:t>
      </w:r>
      <w:proofErr w:type="spell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std_ly</w:t>
      </w:r>
      <w:proofErr w:type="spell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150, 20</w:t>
      </w:r>
    </w:p>
    <w:p w14:paraId="2F507674" w14:textId="77777777" w:rsidR="000C3655" w:rsidRPr="000C3655" w:rsidRDefault="000C3655" w:rsidP="000C36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</w:p>
    <w:p w14:paraId="3CDD0AB2" w14:textId="77777777" w:rsidR="000C3655" w:rsidRPr="000C3655" w:rsidRDefault="000C3655" w:rsidP="000C36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0C3655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 xml:space="preserve"># </w:t>
      </w:r>
      <w:r w:rsidRPr="000C3655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>鲑鱼长度和亮度特征</w:t>
      </w:r>
    </w:p>
    <w:p w14:paraId="06F01E3E" w14:textId="77777777" w:rsidR="000C3655" w:rsidRPr="000C3655" w:rsidRDefault="000C3655" w:rsidP="000C36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proofErr w:type="spell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mean_gu</w:t>
      </w:r>
      <w:proofErr w:type="spell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std_gu</w:t>
      </w:r>
      <w:proofErr w:type="spell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50, 10</w:t>
      </w:r>
    </w:p>
    <w:p w14:paraId="44C4E041" w14:textId="77777777" w:rsidR="000C3655" w:rsidRPr="000C3655" w:rsidRDefault="000C3655" w:rsidP="000C36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proofErr w:type="spell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mean_gy</w:t>
      </w:r>
      <w:proofErr w:type="spell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std_gy</w:t>
      </w:r>
      <w:proofErr w:type="spell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100, 15</w:t>
      </w:r>
    </w:p>
    <w:p w14:paraId="4FDBEC23" w14:textId="77777777" w:rsidR="000C3655" w:rsidRPr="000C3655" w:rsidRDefault="000C3655" w:rsidP="000C36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</w:p>
    <w:p w14:paraId="42FEE257" w14:textId="77777777" w:rsidR="000C3655" w:rsidRPr="000C3655" w:rsidRDefault="000C3655" w:rsidP="000C36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0C3655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 xml:space="preserve"># </w:t>
      </w:r>
      <w:r w:rsidRPr="000C3655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>生成鲈鱼和鲑鱼的数据</w:t>
      </w:r>
    </w:p>
    <w:p w14:paraId="473E0576" w14:textId="77777777" w:rsidR="000C3655" w:rsidRPr="000C3655" w:rsidRDefault="000C3655" w:rsidP="000C36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proofErr w:type="spell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lu_length</w:t>
      </w:r>
      <w:proofErr w:type="spell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np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random</w:t>
      </w:r>
      <w:proofErr w:type="gramEnd"/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normal</w:t>
      </w:r>
      <w:proofErr w:type="spell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proofErr w:type="spell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mean_lu</w:t>
      </w:r>
      <w:proofErr w:type="spell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std_lu</w:t>
      </w:r>
      <w:proofErr w:type="spell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, 1000)</w:t>
      </w:r>
    </w:p>
    <w:p w14:paraId="31646240" w14:textId="77777777" w:rsidR="000C3655" w:rsidRPr="000C3655" w:rsidRDefault="000C3655" w:rsidP="000C36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proofErr w:type="spell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lu_luminance</w:t>
      </w:r>
      <w:proofErr w:type="spell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np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random</w:t>
      </w:r>
      <w:proofErr w:type="gramEnd"/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normal</w:t>
      </w:r>
      <w:proofErr w:type="spell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proofErr w:type="spell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mean_ly</w:t>
      </w:r>
      <w:proofErr w:type="spell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std_ly</w:t>
      </w:r>
      <w:proofErr w:type="spell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, 1000)</w:t>
      </w:r>
    </w:p>
    <w:p w14:paraId="7319F7AE" w14:textId="77777777" w:rsidR="000C3655" w:rsidRPr="000C3655" w:rsidRDefault="000C3655" w:rsidP="000C36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</w:p>
    <w:p w14:paraId="463FC486" w14:textId="77777777" w:rsidR="000C3655" w:rsidRPr="000C3655" w:rsidRDefault="000C3655" w:rsidP="000C36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proofErr w:type="spell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gu_length</w:t>
      </w:r>
      <w:proofErr w:type="spell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np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random</w:t>
      </w:r>
      <w:proofErr w:type="gramEnd"/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normal</w:t>
      </w:r>
      <w:proofErr w:type="spell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proofErr w:type="spell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mean_gu</w:t>
      </w:r>
      <w:proofErr w:type="spell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std_gu</w:t>
      </w:r>
      <w:proofErr w:type="spell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, 1000)</w:t>
      </w:r>
    </w:p>
    <w:p w14:paraId="17631B54" w14:textId="77777777" w:rsidR="000C3655" w:rsidRPr="000C3655" w:rsidRDefault="000C3655" w:rsidP="000C36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proofErr w:type="spell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gu_luminance</w:t>
      </w:r>
      <w:proofErr w:type="spell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np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random</w:t>
      </w:r>
      <w:proofErr w:type="gramEnd"/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normal</w:t>
      </w:r>
      <w:proofErr w:type="spell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proofErr w:type="spell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mean_gy</w:t>
      </w:r>
      <w:proofErr w:type="spell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std_gy</w:t>
      </w:r>
      <w:proofErr w:type="spell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, 1000)</w:t>
      </w:r>
    </w:p>
    <w:p w14:paraId="501C2667" w14:textId="77777777" w:rsidR="000C3655" w:rsidRPr="000C3655" w:rsidRDefault="000C3655" w:rsidP="000C36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</w:p>
    <w:p w14:paraId="62FA22CB" w14:textId="77777777" w:rsidR="000C3655" w:rsidRPr="000C3655" w:rsidRDefault="000C3655" w:rsidP="000C36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0C3655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 xml:space="preserve"># </w:t>
      </w:r>
      <w:r w:rsidRPr="000C3655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>绘制散点图</w:t>
      </w:r>
    </w:p>
    <w:p w14:paraId="3115BCBC" w14:textId="77777777" w:rsidR="000C3655" w:rsidRPr="000C3655" w:rsidRDefault="000C3655" w:rsidP="000C36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proofErr w:type="spellStart"/>
      <w:proofErr w:type="gram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plt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scatter</w:t>
      </w:r>
      <w:proofErr w:type="spellEnd"/>
      <w:proofErr w:type="gram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proofErr w:type="spell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lu_length</w:t>
      </w:r>
      <w:proofErr w:type="spell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lu_luminance</w:t>
      </w:r>
      <w:proofErr w:type="spell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, label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'Lu')</w:t>
      </w:r>
    </w:p>
    <w:p w14:paraId="29F63CDC" w14:textId="77777777" w:rsidR="000C3655" w:rsidRPr="000C3655" w:rsidRDefault="000C3655" w:rsidP="000C36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proofErr w:type="spellStart"/>
      <w:proofErr w:type="gram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plt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scatter</w:t>
      </w:r>
      <w:proofErr w:type="spellEnd"/>
      <w:proofErr w:type="gram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proofErr w:type="spell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gu_length</w:t>
      </w:r>
      <w:proofErr w:type="spell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gu_luminance</w:t>
      </w:r>
      <w:proofErr w:type="spell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, label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'Gu')</w:t>
      </w:r>
    </w:p>
    <w:p w14:paraId="66897F1D" w14:textId="77777777" w:rsidR="000C3655" w:rsidRPr="000C3655" w:rsidRDefault="000C3655" w:rsidP="000C36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</w:p>
    <w:p w14:paraId="43DE6868" w14:textId="77777777" w:rsidR="000C3655" w:rsidRPr="000C3655" w:rsidRDefault="000C3655" w:rsidP="000C36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0C3655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 xml:space="preserve"># </w:t>
      </w:r>
      <w:r w:rsidRPr="000C3655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>添加标题和图例</w:t>
      </w:r>
    </w:p>
    <w:p w14:paraId="465834B3" w14:textId="77777777" w:rsidR="000C3655" w:rsidRPr="000C3655" w:rsidRDefault="000C3655" w:rsidP="000C36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proofErr w:type="spellStart"/>
      <w:proofErr w:type="gram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plt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title</w:t>
      </w:r>
      <w:proofErr w:type="spellEnd"/>
      <w:proofErr w:type="gram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('Fish Scatter Plot')</w:t>
      </w:r>
    </w:p>
    <w:p w14:paraId="40EA857A" w14:textId="77777777" w:rsidR="000C3655" w:rsidRPr="000C3655" w:rsidRDefault="000C3655" w:rsidP="000C36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proofErr w:type="spellStart"/>
      <w:proofErr w:type="gram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plt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xlabel</w:t>
      </w:r>
      <w:proofErr w:type="spellEnd"/>
      <w:proofErr w:type="gram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('Length')</w:t>
      </w:r>
    </w:p>
    <w:p w14:paraId="000F79FB" w14:textId="77777777" w:rsidR="000C3655" w:rsidRPr="000C3655" w:rsidRDefault="000C3655" w:rsidP="000C36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proofErr w:type="spellStart"/>
      <w:proofErr w:type="gram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plt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ylabel</w:t>
      </w:r>
      <w:proofErr w:type="spellEnd"/>
      <w:proofErr w:type="gram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('Luminance')</w:t>
      </w:r>
    </w:p>
    <w:p w14:paraId="6CC751CC" w14:textId="77777777" w:rsidR="000C3655" w:rsidRPr="000C3655" w:rsidRDefault="000C3655" w:rsidP="000C36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proofErr w:type="spellStart"/>
      <w:proofErr w:type="gram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plt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legend</w:t>
      </w:r>
      <w:proofErr w:type="spellEnd"/>
      <w:proofErr w:type="gram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()</w:t>
      </w:r>
    </w:p>
    <w:p w14:paraId="3599E11E" w14:textId="77777777" w:rsidR="000C3655" w:rsidRPr="000C3655" w:rsidRDefault="000C3655" w:rsidP="000C36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</w:p>
    <w:p w14:paraId="6B5E13A3" w14:textId="77777777" w:rsidR="000C3655" w:rsidRPr="000C3655" w:rsidRDefault="000C3655" w:rsidP="000C36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0C3655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 xml:space="preserve"># </w:t>
      </w:r>
      <w:r w:rsidRPr="000C3655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>显示图形</w:t>
      </w:r>
    </w:p>
    <w:p w14:paraId="132448F5" w14:textId="77777777" w:rsidR="000C3655" w:rsidRPr="000C3655" w:rsidRDefault="000C3655" w:rsidP="000C36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proofErr w:type="spellStart"/>
      <w:proofErr w:type="gram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plt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show</w:t>
      </w:r>
      <w:proofErr w:type="spellEnd"/>
      <w:proofErr w:type="gram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()</w:t>
      </w:r>
    </w:p>
    <w:p w14:paraId="720F927A" w14:textId="1A5F3CE1" w:rsidR="000C3655" w:rsidRPr="000C3655" w:rsidRDefault="000C3655" w:rsidP="000C3655">
      <w:pPr>
        <w:widowControl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0C3655">
        <w:rPr>
          <w:noProof/>
        </w:rPr>
        <w:lastRenderedPageBreak/>
        <w:drawing>
          <wp:inline distT="0" distB="0" distL="0" distR="0" wp14:anchorId="39151747" wp14:editId="0DFC1285">
            <wp:extent cx="5219700" cy="41592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15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34A5B" w14:textId="77777777" w:rsidR="000C3655" w:rsidRPr="000C3655" w:rsidRDefault="000C3655" w:rsidP="000C3655">
      <w:pPr>
        <w:widowControl/>
        <w:spacing w:after="240"/>
        <w:jc w:val="left"/>
        <w:rPr>
          <w:rFonts w:ascii="var(--jp-content-font-family)" w:eastAsia="宋体" w:hAnsi="var(--jp-content-font-family)" w:cs="Segoe UI"/>
          <w:color w:val="000000"/>
          <w:kern w:val="0"/>
          <w:szCs w:val="21"/>
        </w:rPr>
      </w:pPr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现有鲈鱼和鲤鱼各</w:t>
      </w:r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2000</w:t>
      </w:r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条，每条</w:t>
      </w:r>
      <w:proofErr w:type="gramStart"/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鱼分别</w:t>
      </w:r>
      <w:proofErr w:type="gramEnd"/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有长度和亮度两维特征。鲈鱼的长度和亮度特征符合正态分布，分别为</w:t>
      </w:r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N(20, 5)</w:t>
      </w:r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和</w:t>
      </w:r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N(150, 20)</w:t>
      </w:r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；鲑鱼的长度和亮度特征符合正态分布，分别为</w:t>
      </w:r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N(50, 10)</w:t>
      </w:r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和</w:t>
      </w:r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N(100, 15)</w:t>
      </w:r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。鲈鱼、鲑鱼两类特征的高斯曲线图像，两个特征画在同一张图上，并使用图例标记。</w:t>
      </w:r>
    </w:p>
    <w:p w14:paraId="13F85E9A" w14:textId="77777777" w:rsidR="000C3655" w:rsidRPr="000C3655" w:rsidRDefault="000C3655" w:rsidP="000C365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var(--jp-content-font-family)" w:eastAsia="宋体" w:hAnsi="var(--jp-content-font-family)" w:cs="Segoe UI"/>
          <w:color w:val="000000"/>
          <w:kern w:val="0"/>
          <w:szCs w:val="21"/>
        </w:rPr>
      </w:pPr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定义鲈鱼和鲑鱼的长度和亮度特征的均值和标准差。</w:t>
      </w:r>
    </w:p>
    <w:p w14:paraId="3A51EFBF" w14:textId="77777777" w:rsidR="000C3655" w:rsidRPr="000C3655" w:rsidRDefault="000C3655" w:rsidP="000C365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var(--jp-content-font-family)" w:eastAsia="宋体" w:hAnsi="var(--jp-content-font-family)" w:cs="Segoe UI"/>
          <w:color w:val="000000"/>
          <w:kern w:val="0"/>
          <w:szCs w:val="21"/>
        </w:rPr>
      </w:pPr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使用</w:t>
      </w:r>
      <w:proofErr w:type="spellStart"/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np.linspace</w:t>
      </w:r>
      <w:proofErr w:type="spellEnd"/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函数定义</w:t>
      </w:r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x</w:t>
      </w:r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轴范围，并生成</w:t>
      </w:r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1000</w:t>
      </w:r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个等间隔的</w:t>
      </w:r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x</w:t>
      </w:r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坐标轴数据。</w:t>
      </w:r>
    </w:p>
    <w:p w14:paraId="746735E5" w14:textId="77777777" w:rsidR="000C3655" w:rsidRPr="000C3655" w:rsidRDefault="000C3655" w:rsidP="000C365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var(--jp-content-font-family)" w:eastAsia="宋体" w:hAnsi="var(--jp-content-font-family)" w:cs="Segoe UI"/>
          <w:color w:val="000000"/>
          <w:kern w:val="0"/>
          <w:szCs w:val="21"/>
        </w:rPr>
      </w:pPr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使用高斯分布公式计算鲈鱼和鲑鱼两类特征的概率密度函数，并将结果保存在</w:t>
      </w:r>
      <w:proofErr w:type="spellStart"/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pdf_lu_length</w:t>
      </w:r>
      <w:proofErr w:type="spellEnd"/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、</w:t>
      </w:r>
      <w:proofErr w:type="spellStart"/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pdf_lu_luminance</w:t>
      </w:r>
      <w:proofErr w:type="spellEnd"/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、</w:t>
      </w:r>
      <w:proofErr w:type="spellStart"/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pdf_gu_length</w:t>
      </w:r>
      <w:proofErr w:type="spellEnd"/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和</w:t>
      </w:r>
      <w:proofErr w:type="spellStart"/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pdf_gu_luminance</w:t>
      </w:r>
      <w:proofErr w:type="spellEnd"/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变量中。</w:t>
      </w:r>
    </w:p>
    <w:p w14:paraId="368B8548" w14:textId="77777777" w:rsidR="000C3655" w:rsidRPr="000C3655" w:rsidRDefault="000C3655" w:rsidP="000C365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var(--jp-content-font-family)" w:eastAsia="宋体" w:hAnsi="var(--jp-content-font-family)" w:cs="Segoe UI"/>
          <w:color w:val="000000"/>
          <w:kern w:val="0"/>
          <w:szCs w:val="21"/>
        </w:rPr>
      </w:pPr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使用</w:t>
      </w:r>
      <w:proofErr w:type="spellStart"/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plt.plot</w:t>
      </w:r>
      <w:proofErr w:type="spellEnd"/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函数绘制鲈鱼和鲑鱼两类特征的高斯曲线，其中第一个参数是</w:t>
      </w:r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x</w:t>
      </w:r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坐标轴的值，第二个参数是</w:t>
      </w:r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y</w:t>
      </w:r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坐标轴的值，</w:t>
      </w:r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label</w:t>
      </w:r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参数指定图例中显示的标签。</w:t>
      </w:r>
    </w:p>
    <w:p w14:paraId="2184F4FF" w14:textId="77777777" w:rsidR="000C3655" w:rsidRPr="000C3655" w:rsidRDefault="000C3655" w:rsidP="000C365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var(--jp-content-font-family)" w:eastAsia="宋体" w:hAnsi="var(--jp-content-font-family)" w:cs="Segoe UI"/>
          <w:color w:val="000000"/>
          <w:kern w:val="0"/>
          <w:szCs w:val="21"/>
        </w:rPr>
      </w:pPr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使用</w:t>
      </w:r>
      <w:proofErr w:type="spellStart"/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plt.title</w:t>
      </w:r>
      <w:proofErr w:type="spellEnd"/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函数添加标题，</w:t>
      </w:r>
      <w:proofErr w:type="spellStart"/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plt.xlabel</w:t>
      </w:r>
      <w:proofErr w:type="spellEnd"/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函数添加</w:t>
      </w:r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x</w:t>
      </w:r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轴的标签，</w:t>
      </w:r>
      <w:proofErr w:type="spellStart"/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plt.ylabel</w:t>
      </w:r>
      <w:proofErr w:type="spellEnd"/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函数添加</w:t>
      </w:r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y</w:t>
      </w:r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轴的标签，</w:t>
      </w:r>
      <w:proofErr w:type="spellStart"/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plt.legend</w:t>
      </w:r>
      <w:proofErr w:type="spellEnd"/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函数添加图例。</w:t>
      </w:r>
    </w:p>
    <w:p w14:paraId="04B7AC50" w14:textId="77777777" w:rsidR="000C3655" w:rsidRPr="000C3655" w:rsidRDefault="000C3655" w:rsidP="000C365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var(--jp-content-font-family)" w:eastAsia="宋体" w:hAnsi="var(--jp-content-font-family)" w:cs="Segoe UI"/>
          <w:color w:val="000000"/>
          <w:kern w:val="0"/>
          <w:szCs w:val="21"/>
        </w:rPr>
      </w:pPr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最后使用</w:t>
      </w:r>
      <w:proofErr w:type="spellStart"/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plt.show</w:t>
      </w:r>
      <w:proofErr w:type="spellEnd"/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函数显示图形。</w:t>
      </w:r>
    </w:p>
    <w:p w14:paraId="155A2C17" w14:textId="77777777" w:rsidR="000C3655" w:rsidRPr="000C3655" w:rsidRDefault="000C3655" w:rsidP="000C3655">
      <w:pPr>
        <w:widowControl/>
        <w:jc w:val="right"/>
        <w:rPr>
          <w:rFonts w:ascii="Segoe UI" w:eastAsia="宋体" w:hAnsi="Segoe UI" w:cs="Segoe UI"/>
          <w:color w:val="000000"/>
          <w:kern w:val="0"/>
          <w:szCs w:val="21"/>
        </w:rPr>
      </w:pPr>
      <w:r w:rsidRPr="000C3655">
        <w:rPr>
          <w:rFonts w:ascii="Segoe UI" w:eastAsia="宋体" w:hAnsi="Segoe UI" w:cs="Segoe UI"/>
          <w:color w:val="000000"/>
          <w:kern w:val="0"/>
          <w:szCs w:val="21"/>
        </w:rPr>
        <w:t>In </w:t>
      </w:r>
      <w:proofErr w:type="gramStart"/>
      <w:r w:rsidRPr="000C3655">
        <w:rPr>
          <w:rFonts w:ascii="Segoe UI" w:eastAsia="宋体" w:hAnsi="Segoe UI" w:cs="Segoe UI"/>
          <w:color w:val="000000"/>
          <w:kern w:val="0"/>
          <w:szCs w:val="21"/>
        </w:rPr>
        <w:t>[ ]</w:t>
      </w:r>
      <w:proofErr w:type="gramEnd"/>
      <w:r w:rsidRPr="000C3655">
        <w:rPr>
          <w:rFonts w:ascii="Segoe UI" w:eastAsia="宋体" w:hAnsi="Segoe UI" w:cs="Segoe UI"/>
          <w:color w:val="000000"/>
          <w:kern w:val="0"/>
          <w:szCs w:val="21"/>
        </w:rPr>
        <w:t>:</w:t>
      </w:r>
    </w:p>
    <w:p w14:paraId="3F5A3C95" w14:textId="77777777" w:rsidR="000C3655" w:rsidRPr="000C3655" w:rsidRDefault="000C3655" w:rsidP="000C36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import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numpy</w:t>
      </w:r>
      <w:proofErr w:type="spell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as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np</w:t>
      </w:r>
    </w:p>
    <w:p w14:paraId="03D2EBE3" w14:textId="77777777" w:rsidR="000C3655" w:rsidRPr="000C3655" w:rsidRDefault="000C3655" w:rsidP="000C36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import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matplotlib.pyplot</w:t>
      </w:r>
      <w:proofErr w:type="spellEnd"/>
      <w:proofErr w:type="gram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as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plt</w:t>
      </w:r>
      <w:proofErr w:type="spellEnd"/>
    </w:p>
    <w:p w14:paraId="4DB00914" w14:textId="77777777" w:rsidR="000C3655" w:rsidRPr="000C3655" w:rsidRDefault="000C3655" w:rsidP="000C36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</w:p>
    <w:p w14:paraId="75592525" w14:textId="77777777" w:rsidR="000C3655" w:rsidRPr="000C3655" w:rsidRDefault="000C3655" w:rsidP="000C36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0C3655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 xml:space="preserve"># </w:t>
      </w:r>
      <w:r w:rsidRPr="000C3655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>鲈鱼长度和亮度特征</w:t>
      </w:r>
    </w:p>
    <w:p w14:paraId="77F2F752" w14:textId="77777777" w:rsidR="000C3655" w:rsidRPr="000C3655" w:rsidRDefault="000C3655" w:rsidP="000C36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proofErr w:type="spell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mean_lu</w:t>
      </w:r>
      <w:proofErr w:type="spell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std_lu</w:t>
      </w:r>
      <w:proofErr w:type="spell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20, 5</w:t>
      </w:r>
    </w:p>
    <w:p w14:paraId="3F0700CC" w14:textId="77777777" w:rsidR="000C3655" w:rsidRPr="000C3655" w:rsidRDefault="000C3655" w:rsidP="000C36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proofErr w:type="spell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mean_ly</w:t>
      </w:r>
      <w:proofErr w:type="spell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std_ly</w:t>
      </w:r>
      <w:proofErr w:type="spell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150, 20</w:t>
      </w:r>
    </w:p>
    <w:p w14:paraId="0AB65D44" w14:textId="77777777" w:rsidR="000C3655" w:rsidRPr="000C3655" w:rsidRDefault="000C3655" w:rsidP="000C36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</w:p>
    <w:p w14:paraId="1124B44D" w14:textId="77777777" w:rsidR="000C3655" w:rsidRPr="000C3655" w:rsidRDefault="000C3655" w:rsidP="000C36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0C3655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lastRenderedPageBreak/>
        <w:t xml:space="preserve"># </w:t>
      </w:r>
      <w:r w:rsidRPr="000C3655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>鲑鱼长度和亮度特征</w:t>
      </w:r>
    </w:p>
    <w:p w14:paraId="4825A319" w14:textId="77777777" w:rsidR="000C3655" w:rsidRPr="000C3655" w:rsidRDefault="000C3655" w:rsidP="000C36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proofErr w:type="spell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mean_gu</w:t>
      </w:r>
      <w:proofErr w:type="spell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std_gu</w:t>
      </w:r>
      <w:proofErr w:type="spell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50, 10</w:t>
      </w:r>
    </w:p>
    <w:p w14:paraId="66EEC79A" w14:textId="77777777" w:rsidR="000C3655" w:rsidRPr="000C3655" w:rsidRDefault="000C3655" w:rsidP="000C36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proofErr w:type="spell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mean_gy</w:t>
      </w:r>
      <w:proofErr w:type="spell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std_gy</w:t>
      </w:r>
      <w:proofErr w:type="spell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100, 15</w:t>
      </w:r>
    </w:p>
    <w:p w14:paraId="716C50C2" w14:textId="77777777" w:rsidR="000C3655" w:rsidRPr="000C3655" w:rsidRDefault="000C3655" w:rsidP="000C36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</w:p>
    <w:p w14:paraId="63631F4E" w14:textId="77777777" w:rsidR="000C3655" w:rsidRPr="000C3655" w:rsidRDefault="000C3655" w:rsidP="000C36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0C3655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 xml:space="preserve"># </w:t>
      </w:r>
      <w:r w:rsidRPr="000C3655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>定义</w:t>
      </w:r>
      <w:r w:rsidRPr="000C3655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>x</w:t>
      </w:r>
      <w:r w:rsidRPr="000C3655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>轴范围</w:t>
      </w:r>
    </w:p>
    <w:p w14:paraId="6CB4E4DA" w14:textId="77777777" w:rsidR="000C3655" w:rsidRPr="000C3655" w:rsidRDefault="000C3655" w:rsidP="000C36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proofErr w:type="spell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x_min</w:t>
      </w:r>
      <w:proofErr w:type="spell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x_max</w:t>
      </w:r>
      <w:proofErr w:type="spell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0, 80</w:t>
      </w:r>
    </w:p>
    <w:p w14:paraId="72BC6026" w14:textId="77777777" w:rsidR="000C3655" w:rsidRPr="000C3655" w:rsidRDefault="000C3655" w:rsidP="000C36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x 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np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linspace</w:t>
      </w:r>
      <w:proofErr w:type="spellEnd"/>
      <w:proofErr w:type="gram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proofErr w:type="spell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x_min</w:t>
      </w:r>
      <w:proofErr w:type="spell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x_max</w:t>
      </w:r>
      <w:proofErr w:type="spell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, 1000)</w:t>
      </w:r>
    </w:p>
    <w:p w14:paraId="3FC193CE" w14:textId="77777777" w:rsidR="000C3655" w:rsidRPr="000C3655" w:rsidRDefault="000C3655" w:rsidP="000C36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</w:p>
    <w:p w14:paraId="00502560" w14:textId="77777777" w:rsidR="000C3655" w:rsidRPr="000C3655" w:rsidRDefault="000C3655" w:rsidP="000C36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0C3655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 xml:space="preserve"># </w:t>
      </w:r>
      <w:r w:rsidRPr="000C3655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>计算鲈鱼和鲑鱼两类特征的高斯分布</w:t>
      </w:r>
    </w:p>
    <w:p w14:paraId="1DB677B1" w14:textId="77777777" w:rsidR="000C3655" w:rsidRPr="000C3655" w:rsidRDefault="000C3655" w:rsidP="000C36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proofErr w:type="spell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pdf_lu_length</w:t>
      </w:r>
      <w:proofErr w:type="spell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1 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/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std_lu</w:t>
      </w:r>
      <w:proofErr w:type="spell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*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np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sqrt</w:t>
      </w:r>
      <w:proofErr w:type="spellEnd"/>
      <w:proofErr w:type="gram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(2 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*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np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pi</w:t>
      </w:r>
      <w:proofErr w:type="spell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)) 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*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np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exp</w:t>
      </w:r>
      <w:proofErr w:type="spell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-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(x 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-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mean_lu</w:t>
      </w:r>
      <w:proofErr w:type="spell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)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**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2 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/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(2 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*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std_lu</w:t>
      </w:r>
      <w:proofErr w:type="spellEnd"/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**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2))</w:t>
      </w:r>
    </w:p>
    <w:p w14:paraId="7C1A9465" w14:textId="77777777" w:rsidR="000C3655" w:rsidRPr="000C3655" w:rsidRDefault="000C3655" w:rsidP="000C36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proofErr w:type="spell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pdf_lu_luminance</w:t>
      </w:r>
      <w:proofErr w:type="spell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1 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/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std_ly</w:t>
      </w:r>
      <w:proofErr w:type="spell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*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np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sqrt</w:t>
      </w:r>
      <w:proofErr w:type="spellEnd"/>
      <w:proofErr w:type="gram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(2 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*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np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pi</w:t>
      </w:r>
      <w:proofErr w:type="spell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)) 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*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np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exp</w:t>
      </w:r>
      <w:proofErr w:type="spell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-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(x 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-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mean_ly</w:t>
      </w:r>
      <w:proofErr w:type="spell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)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**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2 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/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(2 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*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std_ly</w:t>
      </w:r>
      <w:proofErr w:type="spellEnd"/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**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2))</w:t>
      </w:r>
    </w:p>
    <w:p w14:paraId="22BBDFC7" w14:textId="77777777" w:rsidR="000C3655" w:rsidRPr="000C3655" w:rsidRDefault="000C3655" w:rsidP="000C36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</w:p>
    <w:p w14:paraId="1C849D27" w14:textId="77777777" w:rsidR="000C3655" w:rsidRPr="000C3655" w:rsidRDefault="000C3655" w:rsidP="000C36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proofErr w:type="spell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pdf_gu_length</w:t>
      </w:r>
      <w:proofErr w:type="spell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1 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/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std_gu</w:t>
      </w:r>
      <w:proofErr w:type="spell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*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np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sqrt</w:t>
      </w:r>
      <w:proofErr w:type="spellEnd"/>
      <w:proofErr w:type="gram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(2 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*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np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pi</w:t>
      </w:r>
      <w:proofErr w:type="spell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)) 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*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np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exp</w:t>
      </w:r>
      <w:proofErr w:type="spell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-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(x 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-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mean_gu</w:t>
      </w:r>
      <w:proofErr w:type="spell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)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**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2 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/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(2 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*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std_gu</w:t>
      </w:r>
      <w:proofErr w:type="spellEnd"/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**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2))</w:t>
      </w:r>
    </w:p>
    <w:p w14:paraId="268D9C10" w14:textId="77777777" w:rsidR="000C3655" w:rsidRPr="000C3655" w:rsidRDefault="000C3655" w:rsidP="000C36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proofErr w:type="spell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pdf_gu_luminance</w:t>
      </w:r>
      <w:proofErr w:type="spell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1 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/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std_gy</w:t>
      </w:r>
      <w:proofErr w:type="spell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*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np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sqrt</w:t>
      </w:r>
      <w:proofErr w:type="spellEnd"/>
      <w:proofErr w:type="gram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(2 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*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np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pi</w:t>
      </w:r>
      <w:proofErr w:type="spell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)) 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*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np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exp</w:t>
      </w:r>
      <w:proofErr w:type="spell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-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(x 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-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mean_gy</w:t>
      </w:r>
      <w:proofErr w:type="spell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)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**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2 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/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(2 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*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std_gy</w:t>
      </w:r>
      <w:proofErr w:type="spellEnd"/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**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2))</w:t>
      </w:r>
    </w:p>
    <w:p w14:paraId="21A8E2D0" w14:textId="77777777" w:rsidR="000C3655" w:rsidRPr="000C3655" w:rsidRDefault="000C3655" w:rsidP="000C36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</w:p>
    <w:p w14:paraId="67120699" w14:textId="77777777" w:rsidR="000C3655" w:rsidRPr="000C3655" w:rsidRDefault="000C3655" w:rsidP="000C36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0C3655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 xml:space="preserve"># </w:t>
      </w:r>
      <w:r w:rsidRPr="000C3655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>绘制鲈鱼和鲑鱼两类特征的高斯曲线</w:t>
      </w:r>
    </w:p>
    <w:p w14:paraId="39940EE6" w14:textId="77777777" w:rsidR="000C3655" w:rsidRPr="000C3655" w:rsidRDefault="000C3655" w:rsidP="000C36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proofErr w:type="spellStart"/>
      <w:proofErr w:type="gram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plt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plot</w:t>
      </w:r>
      <w:proofErr w:type="spellEnd"/>
      <w:proofErr w:type="gram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(x, </w:t>
      </w:r>
      <w:proofErr w:type="spell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pdf_lu_length</w:t>
      </w:r>
      <w:proofErr w:type="spell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, label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'Lu Length')</w:t>
      </w:r>
    </w:p>
    <w:p w14:paraId="000C55F1" w14:textId="77777777" w:rsidR="000C3655" w:rsidRPr="000C3655" w:rsidRDefault="000C3655" w:rsidP="000C36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proofErr w:type="spellStart"/>
      <w:proofErr w:type="gram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plt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plot</w:t>
      </w:r>
      <w:proofErr w:type="spellEnd"/>
      <w:proofErr w:type="gram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(x, </w:t>
      </w:r>
      <w:proofErr w:type="spell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pdf_lu_luminance</w:t>
      </w:r>
      <w:proofErr w:type="spell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, label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'Lu Luminance')</w:t>
      </w:r>
    </w:p>
    <w:p w14:paraId="74499D7E" w14:textId="77777777" w:rsidR="000C3655" w:rsidRPr="000C3655" w:rsidRDefault="000C3655" w:rsidP="000C36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proofErr w:type="spellStart"/>
      <w:proofErr w:type="gram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plt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plot</w:t>
      </w:r>
      <w:proofErr w:type="spellEnd"/>
      <w:proofErr w:type="gram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(x, </w:t>
      </w:r>
      <w:proofErr w:type="spell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pdf_gu_length</w:t>
      </w:r>
      <w:proofErr w:type="spell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, label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'Gu Length')</w:t>
      </w:r>
    </w:p>
    <w:p w14:paraId="472BEBA7" w14:textId="77777777" w:rsidR="000C3655" w:rsidRPr="000C3655" w:rsidRDefault="000C3655" w:rsidP="000C36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proofErr w:type="spellStart"/>
      <w:proofErr w:type="gram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plt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plot</w:t>
      </w:r>
      <w:proofErr w:type="spellEnd"/>
      <w:proofErr w:type="gram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(x, </w:t>
      </w:r>
      <w:proofErr w:type="spell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pdf_gu_luminance</w:t>
      </w:r>
      <w:proofErr w:type="spell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, label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'Gu Luminance')</w:t>
      </w:r>
    </w:p>
    <w:p w14:paraId="7AFC371D" w14:textId="77777777" w:rsidR="000C3655" w:rsidRPr="000C3655" w:rsidRDefault="000C3655" w:rsidP="000C36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</w:p>
    <w:p w14:paraId="38DB3E62" w14:textId="77777777" w:rsidR="000C3655" w:rsidRPr="000C3655" w:rsidRDefault="000C3655" w:rsidP="000C36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0C3655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 xml:space="preserve"># </w:t>
      </w:r>
      <w:r w:rsidRPr="000C3655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>添加标题和图例</w:t>
      </w:r>
    </w:p>
    <w:p w14:paraId="4DF51057" w14:textId="77777777" w:rsidR="000C3655" w:rsidRPr="000C3655" w:rsidRDefault="000C3655" w:rsidP="000C36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proofErr w:type="spellStart"/>
      <w:proofErr w:type="gram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plt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title</w:t>
      </w:r>
      <w:proofErr w:type="spellEnd"/>
      <w:proofErr w:type="gram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('Fish Gaussian Distribution')</w:t>
      </w:r>
    </w:p>
    <w:p w14:paraId="4D80B22C" w14:textId="77777777" w:rsidR="000C3655" w:rsidRPr="000C3655" w:rsidRDefault="000C3655" w:rsidP="000C36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proofErr w:type="spellStart"/>
      <w:proofErr w:type="gram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plt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xlabel</w:t>
      </w:r>
      <w:proofErr w:type="spellEnd"/>
      <w:proofErr w:type="gram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('Value')</w:t>
      </w:r>
    </w:p>
    <w:p w14:paraId="5D401048" w14:textId="77777777" w:rsidR="000C3655" w:rsidRPr="000C3655" w:rsidRDefault="000C3655" w:rsidP="000C36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proofErr w:type="spellStart"/>
      <w:proofErr w:type="gram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plt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ylabel</w:t>
      </w:r>
      <w:proofErr w:type="spellEnd"/>
      <w:proofErr w:type="gram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('Density')</w:t>
      </w:r>
    </w:p>
    <w:p w14:paraId="7DBD933D" w14:textId="77777777" w:rsidR="000C3655" w:rsidRPr="000C3655" w:rsidRDefault="000C3655" w:rsidP="000C36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proofErr w:type="spellStart"/>
      <w:proofErr w:type="gram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plt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legend</w:t>
      </w:r>
      <w:proofErr w:type="spellEnd"/>
      <w:proofErr w:type="gram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()</w:t>
      </w:r>
    </w:p>
    <w:p w14:paraId="6CC67961" w14:textId="77777777" w:rsidR="000C3655" w:rsidRPr="000C3655" w:rsidRDefault="000C3655" w:rsidP="000C36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</w:p>
    <w:p w14:paraId="152B5F93" w14:textId="77777777" w:rsidR="000C3655" w:rsidRPr="000C3655" w:rsidRDefault="000C3655" w:rsidP="000C36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0C3655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 xml:space="preserve"># </w:t>
      </w:r>
      <w:r w:rsidRPr="000C3655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>显示图形</w:t>
      </w:r>
    </w:p>
    <w:p w14:paraId="3BFE3C15" w14:textId="77777777" w:rsidR="000C3655" w:rsidRPr="000C3655" w:rsidRDefault="000C3655" w:rsidP="000C36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proofErr w:type="spellStart"/>
      <w:proofErr w:type="gram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plt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show</w:t>
      </w:r>
      <w:proofErr w:type="spellEnd"/>
      <w:proofErr w:type="gram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()</w:t>
      </w:r>
    </w:p>
    <w:p w14:paraId="2353B584" w14:textId="60D4C5AD" w:rsidR="000C3655" w:rsidRPr="000C3655" w:rsidRDefault="000C3655" w:rsidP="000C3655">
      <w:pPr>
        <w:widowControl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0C3655">
        <w:rPr>
          <w:noProof/>
        </w:rPr>
        <w:lastRenderedPageBreak/>
        <w:drawing>
          <wp:inline distT="0" distB="0" distL="0" distR="0" wp14:anchorId="792AD57B" wp14:editId="2EF7506A">
            <wp:extent cx="5264150" cy="41592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415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75228" w14:textId="77777777" w:rsidR="000C3655" w:rsidRPr="000C3655" w:rsidRDefault="000C3655" w:rsidP="000C3655">
      <w:pPr>
        <w:widowControl/>
        <w:spacing w:after="120"/>
        <w:jc w:val="left"/>
        <w:rPr>
          <w:rFonts w:ascii="var(--jp-content-font-family)" w:eastAsia="宋体" w:hAnsi="var(--jp-content-font-family)" w:cs="Segoe UI"/>
          <w:color w:val="000000"/>
          <w:kern w:val="0"/>
          <w:szCs w:val="21"/>
        </w:rPr>
      </w:pPr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现有鲈鱼和鲤鱼各</w:t>
      </w:r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2000</w:t>
      </w:r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条，每条</w:t>
      </w:r>
      <w:proofErr w:type="gramStart"/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鱼分别</w:t>
      </w:r>
      <w:proofErr w:type="gramEnd"/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有长度和亮度两维特征。鲈鱼的长度和亮度特征符合正态分布，分别为</w:t>
      </w:r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N(20, 5)</w:t>
      </w:r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和</w:t>
      </w:r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N(150, 20)</w:t>
      </w:r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；鲑鱼的长度和亮度特征符合正态分布，分别为</w:t>
      </w:r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N(50, 10)</w:t>
      </w:r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和</w:t>
      </w:r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N(100, 15)</w:t>
      </w:r>
      <w:r w:rsidRPr="000C3655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。给出鲈鱼和鲑鱼的三维高斯函数图像。</w:t>
      </w:r>
    </w:p>
    <w:p w14:paraId="5FC7B420" w14:textId="77777777" w:rsidR="000C3655" w:rsidRPr="000C3655" w:rsidRDefault="000C3655" w:rsidP="000C3655">
      <w:pPr>
        <w:widowControl/>
        <w:jc w:val="right"/>
        <w:rPr>
          <w:rFonts w:ascii="Segoe UI" w:eastAsia="宋体" w:hAnsi="Segoe UI" w:cs="Segoe UI"/>
          <w:color w:val="000000"/>
          <w:kern w:val="0"/>
          <w:szCs w:val="21"/>
        </w:rPr>
      </w:pPr>
      <w:r w:rsidRPr="000C3655">
        <w:rPr>
          <w:rFonts w:ascii="Segoe UI" w:eastAsia="宋体" w:hAnsi="Segoe UI" w:cs="Segoe UI"/>
          <w:color w:val="000000"/>
          <w:kern w:val="0"/>
          <w:szCs w:val="21"/>
        </w:rPr>
        <w:t>In </w:t>
      </w:r>
      <w:proofErr w:type="gramStart"/>
      <w:r w:rsidRPr="000C3655">
        <w:rPr>
          <w:rFonts w:ascii="Segoe UI" w:eastAsia="宋体" w:hAnsi="Segoe UI" w:cs="Segoe UI"/>
          <w:color w:val="000000"/>
          <w:kern w:val="0"/>
          <w:szCs w:val="21"/>
        </w:rPr>
        <w:t>[ ]</w:t>
      </w:r>
      <w:proofErr w:type="gramEnd"/>
      <w:r w:rsidRPr="000C3655">
        <w:rPr>
          <w:rFonts w:ascii="Segoe UI" w:eastAsia="宋体" w:hAnsi="Segoe UI" w:cs="Segoe UI"/>
          <w:color w:val="000000"/>
          <w:kern w:val="0"/>
          <w:szCs w:val="21"/>
        </w:rPr>
        <w:t>:</w:t>
      </w:r>
    </w:p>
    <w:p w14:paraId="0B562989" w14:textId="77777777" w:rsidR="000C3655" w:rsidRPr="000C3655" w:rsidRDefault="000C3655" w:rsidP="000C36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import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numpy</w:t>
      </w:r>
      <w:proofErr w:type="spell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as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np</w:t>
      </w:r>
    </w:p>
    <w:p w14:paraId="0384348E" w14:textId="77777777" w:rsidR="000C3655" w:rsidRPr="000C3655" w:rsidRDefault="000C3655" w:rsidP="000C36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</w:p>
    <w:p w14:paraId="01E0DF84" w14:textId="77777777" w:rsidR="000C3655" w:rsidRPr="000C3655" w:rsidRDefault="000C3655" w:rsidP="000C36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proofErr w:type="spellStart"/>
      <w:proofErr w:type="gram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np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random</w:t>
      </w:r>
      <w:proofErr w:type="gramEnd"/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seed</w:t>
      </w:r>
      <w:proofErr w:type="spell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(42)</w:t>
      </w:r>
    </w:p>
    <w:p w14:paraId="2AEB79B6" w14:textId="77777777" w:rsidR="000C3655" w:rsidRPr="000C3655" w:rsidRDefault="000C3655" w:rsidP="000C36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</w:p>
    <w:p w14:paraId="26A8FBC9" w14:textId="77777777" w:rsidR="000C3655" w:rsidRPr="000C3655" w:rsidRDefault="000C3655" w:rsidP="000C36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0C3655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 xml:space="preserve"># </w:t>
      </w:r>
      <w:r w:rsidRPr="000C3655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>生成鲈鱼的数据</w:t>
      </w:r>
    </w:p>
    <w:p w14:paraId="3BD00F22" w14:textId="77777777" w:rsidR="000C3655" w:rsidRPr="000C3655" w:rsidRDefault="000C3655" w:rsidP="000C36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proofErr w:type="spell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sea_bass_length</w:t>
      </w:r>
      <w:proofErr w:type="spell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np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random</w:t>
      </w:r>
      <w:proofErr w:type="gramEnd"/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normal</w:t>
      </w:r>
      <w:proofErr w:type="spell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(loc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20, scale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5, size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2000)</w:t>
      </w:r>
    </w:p>
    <w:p w14:paraId="37E15F46" w14:textId="77777777" w:rsidR="000C3655" w:rsidRPr="000C3655" w:rsidRDefault="000C3655" w:rsidP="000C36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proofErr w:type="spell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sea_bass_brightness</w:t>
      </w:r>
      <w:proofErr w:type="spell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np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random</w:t>
      </w:r>
      <w:proofErr w:type="gramEnd"/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normal</w:t>
      </w:r>
      <w:proofErr w:type="spell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(loc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150, scale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20, size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2000)</w:t>
      </w:r>
    </w:p>
    <w:p w14:paraId="5C10C4B0" w14:textId="77777777" w:rsidR="000C3655" w:rsidRPr="000C3655" w:rsidRDefault="000C3655" w:rsidP="000C36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proofErr w:type="spell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sea_bass_data</w:t>
      </w:r>
      <w:proofErr w:type="spell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np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array</w:t>
      </w:r>
      <w:proofErr w:type="spellEnd"/>
      <w:proofErr w:type="gram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([</w:t>
      </w:r>
      <w:proofErr w:type="spell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sea_bass_length</w:t>
      </w:r>
      <w:proofErr w:type="spell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sea_bass_brightness</w:t>
      </w:r>
      <w:proofErr w:type="spell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])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T</w:t>
      </w:r>
    </w:p>
    <w:p w14:paraId="0A567FFD" w14:textId="77777777" w:rsidR="000C3655" w:rsidRPr="000C3655" w:rsidRDefault="000C3655" w:rsidP="000C36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</w:p>
    <w:p w14:paraId="3378BD8A" w14:textId="77777777" w:rsidR="000C3655" w:rsidRPr="000C3655" w:rsidRDefault="000C3655" w:rsidP="000C36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0C3655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 xml:space="preserve"># </w:t>
      </w:r>
      <w:r w:rsidRPr="000C3655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>生成鲑鱼的数据</w:t>
      </w:r>
    </w:p>
    <w:p w14:paraId="3A0C2C8D" w14:textId="77777777" w:rsidR="000C3655" w:rsidRPr="000C3655" w:rsidRDefault="000C3655" w:rsidP="000C36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proofErr w:type="spell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salmon_length</w:t>
      </w:r>
      <w:proofErr w:type="spell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np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random</w:t>
      </w:r>
      <w:proofErr w:type="gramEnd"/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normal</w:t>
      </w:r>
      <w:proofErr w:type="spell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(loc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50, scale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10, size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2000)</w:t>
      </w:r>
    </w:p>
    <w:p w14:paraId="0015F9C3" w14:textId="77777777" w:rsidR="000C3655" w:rsidRPr="000C3655" w:rsidRDefault="000C3655" w:rsidP="000C36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proofErr w:type="spell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salmon_brightness</w:t>
      </w:r>
      <w:proofErr w:type="spell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np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random</w:t>
      </w:r>
      <w:proofErr w:type="gramEnd"/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normal</w:t>
      </w:r>
      <w:proofErr w:type="spell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(loc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100, scale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15, size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2000)</w:t>
      </w:r>
    </w:p>
    <w:p w14:paraId="661B6DD4" w14:textId="77777777" w:rsidR="000C3655" w:rsidRPr="000C3655" w:rsidRDefault="000C3655" w:rsidP="000C36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proofErr w:type="spell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salmon_data</w:t>
      </w:r>
      <w:proofErr w:type="spell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np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array</w:t>
      </w:r>
      <w:proofErr w:type="spellEnd"/>
      <w:proofErr w:type="gram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([</w:t>
      </w:r>
      <w:proofErr w:type="spell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salmon_length</w:t>
      </w:r>
      <w:proofErr w:type="spell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salmon_brightness</w:t>
      </w:r>
      <w:proofErr w:type="spell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])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T</w:t>
      </w:r>
    </w:p>
    <w:p w14:paraId="45513C80" w14:textId="77777777" w:rsidR="000C3655" w:rsidRPr="000C3655" w:rsidRDefault="000C3655" w:rsidP="000C3655">
      <w:pPr>
        <w:widowControl/>
        <w:jc w:val="right"/>
        <w:rPr>
          <w:rFonts w:ascii="Segoe UI" w:eastAsia="宋体" w:hAnsi="Segoe UI" w:cs="Segoe UI"/>
          <w:color w:val="000000"/>
          <w:kern w:val="0"/>
          <w:szCs w:val="21"/>
        </w:rPr>
      </w:pPr>
      <w:r w:rsidRPr="000C3655">
        <w:rPr>
          <w:rFonts w:ascii="Segoe UI" w:eastAsia="宋体" w:hAnsi="Segoe UI" w:cs="Segoe UI"/>
          <w:color w:val="000000"/>
          <w:kern w:val="0"/>
          <w:szCs w:val="21"/>
        </w:rPr>
        <w:t>In </w:t>
      </w:r>
      <w:proofErr w:type="gramStart"/>
      <w:r w:rsidRPr="000C3655">
        <w:rPr>
          <w:rFonts w:ascii="Segoe UI" w:eastAsia="宋体" w:hAnsi="Segoe UI" w:cs="Segoe UI"/>
          <w:color w:val="000000"/>
          <w:kern w:val="0"/>
          <w:szCs w:val="21"/>
        </w:rPr>
        <w:t>[ ]</w:t>
      </w:r>
      <w:proofErr w:type="gramEnd"/>
      <w:r w:rsidRPr="000C3655">
        <w:rPr>
          <w:rFonts w:ascii="Segoe UI" w:eastAsia="宋体" w:hAnsi="Segoe UI" w:cs="Segoe UI"/>
          <w:color w:val="000000"/>
          <w:kern w:val="0"/>
          <w:szCs w:val="21"/>
        </w:rPr>
        <w:t>:</w:t>
      </w:r>
    </w:p>
    <w:p w14:paraId="588AE3D9" w14:textId="77777777" w:rsidR="000C3655" w:rsidRPr="000C3655" w:rsidRDefault="000C3655" w:rsidP="000C36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from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mpl_</w:t>
      </w:r>
      <w:proofErr w:type="gram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toolkits.mplot</w:t>
      </w:r>
      <w:proofErr w:type="gram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3d 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import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Axes3D</w:t>
      </w:r>
    </w:p>
    <w:p w14:paraId="6353E481" w14:textId="77777777" w:rsidR="000C3655" w:rsidRPr="000C3655" w:rsidRDefault="000C3655" w:rsidP="000C36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import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matplotlib.pyplot</w:t>
      </w:r>
      <w:proofErr w:type="spellEnd"/>
      <w:proofErr w:type="gram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as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plt</w:t>
      </w:r>
      <w:proofErr w:type="spellEnd"/>
    </w:p>
    <w:p w14:paraId="24721F8D" w14:textId="77777777" w:rsidR="000C3655" w:rsidRPr="000C3655" w:rsidRDefault="000C3655" w:rsidP="000C36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</w:p>
    <w:p w14:paraId="49313346" w14:textId="77777777" w:rsidR="000C3655" w:rsidRPr="000C3655" w:rsidRDefault="000C3655" w:rsidP="000C36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0C3655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 xml:space="preserve"># </w:t>
      </w:r>
      <w:r w:rsidRPr="000C3655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>创建三维坐标系</w:t>
      </w:r>
    </w:p>
    <w:p w14:paraId="7F88D01B" w14:textId="77777777" w:rsidR="000C3655" w:rsidRPr="000C3655" w:rsidRDefault="000C3655" w:rsidP="000C36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fig 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plt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figure</w:t>
      </w:r>
      <w:proofErr w:type="spellEnd"/>
      <w:proofErr w:type="gram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()</w:t>
      </w:r>
    </w:p>
    <w:p w14:paraId="3EA4872E" w14:textId="77777777" w:rsidR="000C3655" w:rsidRPr="000C3655" w:rsidRDefault="000C3655" w:rsidP="000C36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lastRenderedPageBreak/>
        <w:t xml:space="preserve">ax 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fig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add_</w:t>
      </w:r>
      <w:proofErr w:type="gram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subplot</w:t>
      </w:r>
      <w:proofErr w:type="spell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proofErr w:type="gram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111, projection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'3d')</w:t>
      </w:r>
    </w:p>
    <w:p w14:paraId="48E2D4CA" w14:textId="77777777" w:rsidR="000C3655" w:rsidRPr="000C3655" w:rsidRDefault="000C3655" w:rsidP="000C36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</w:p>
    <w:p w14:paraId="410A247F" w14:textId="77777777" w:rsidR="000C3655" w:rsidRPr="000C3655" w:rsidRDefault="000C3655" w:rsidP="000C36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0C3655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 xml:space="preserve"># </w:t>
      </w:r>
      <w:r w:rsidRPr="000C3655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>定义高斯函数</w:t>
      </w:r>
    </w:p>
    <w:p w14:paraId="3D26F12E" w14:textId="77777777" w:rsidR="000C3655" w:rsidRPr="000C3655" w:rsidRDefault="000C3655" w:rsidP="000C36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def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gram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gaussian(</w:t>
      </w:r>
      <w:proofErr w:type="gram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x, mu, sigma):</w:t>
      </w:r>
    </w:p>
    <w:p w14:paraId="19FF51C6" w14:textId="77777777" w:rsidR="000C3655" w:rsidRPr="000C3655" w:rsidRDefault="000C3655" w:rsidP="000C36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return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1 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/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(sigma 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*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np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sqrt</w:t>
      </w:r>
      <w:proofErr w:type="spellEnd"/>
      <w:proofErr w:type="gram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(2 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*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np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pi</w:t>
      </w:r>
      <w:proofErr w:type="spell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)) 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*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np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exp</w:t>
      </w:r>
      <w:proofErr w:type="spell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-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(x 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-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mu)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**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2 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/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(2 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*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sigma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**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2))</w:t>
      </w:r>
    </w:p>
    <w:p w14:paraId="72F0C728" w14:textId="77777777" w:rsidR="000C3655" w:rsidRPr="000C3655" w:rsidRDefault="000C3655" w:rsidP="000C36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</w:p>
    <w:p w14:paraId="1A154C82" w14:textId="77777777" w:rsidR="000C3655" w:rsidRPr="000C3655" w:rsidRDefault="000C3655" w:rsidP="000C36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0C3655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 xml:space="preserve"># </w:t>
      </w:r>
      <w:r w:rsidRPr="000C3655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>创建一个点的网格来绘制函数</w:t>
      </w:r>
    </w:p>
    <w:p w14:paraId="3E24DE2F" w14:textId="77777777" w:rsidR="000C3655" w:rsidRPr="000C3655" w:rsidRDefault="000C3655" w:rsidP="000C36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x 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np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linspace</w:t>
      </w:r>
      <w:proofErr w:type="spellEnd"/>
      <w:proofErr w:type="gram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(0, 80, 100)</w:t>
      </w:r>
    </w:p>
    <w:p w14:paraId="276C8B71" w14:textId="77777777" w:rsidR="000C3655" w:rsidRPr="000C3655" w:rsidRDefault="000C3655" w:rsidP="000C36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y 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np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linspace</w:t>
      </w:r>
      <w:proofErr w:type="spellEnd"/>
      <w:proofErr w:type="gram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(80, 220, 100)</w:t>
      </w:r>
    </w:p>
    <w:p w14:paraId="0A2E23C7" w14:textId="77777777" w:rsidR="000C3655" w:rsidRPr="000C3655" w:rsidRDefault="000C3655" w:rsidP="000C36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X, Y 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np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meshgrid</w:t>
      </w:r>
      <w:proofErr w:type="spellEnd"/>
      <w:proofErr w:type="gram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(x, y)</w:t>
      </w:r>
    </w:p>
    <w:p w14:paraId="271F45D6" w14:textId="77777777" w:rsidR="000C3655" w:rsidRPr="000C3655" w:rsidRDefault="000C3655" w:rsidP="000C36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</w:p>
    <w:p w14:paraId="75C6F396" w14:textId="77777777" w:rsidR="000C3655" w:rsidRPr="000C3655" w:rsidRDefault="000C3655" w:rsidP="000C36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0C3655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 xml:space="preserve"># </w:t>
      </w:r>
      <w:r w:rsidRPr="000C3655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>计算鲈鱼的概率密度函数</w:t>
      </w:r>
    </w:p>
    <w:p w14:paraId="6C7BC151" w14:textId="77777777" w:rsidR="000C3655" w:rsidRPr="000C3655" w:rsidRDefault="000C3655" w:rsidP="000C36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proofErr w:type="spell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Z_sea_bass</w:t>
      </w:r>
      <w:proofErr w:type="spell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gram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gaussian(</w:t>
      </w:r>
      <w:proofErr w:type="gram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X, 20, 5) 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*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gaussian(Y, 150, 20)</w:t>
      </w:r>
    </w:p>
    <w:p w14:paraId="62B43C21" w14:textId="77777777" w:rsidR="000C3655" w:rsidRPr="000C3655" w:rsidRDefault="000C3655" w:rsidP="000C36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</w:p>
    <w:p w14:paraId="3773B9FF" w14:textId="77777777" w:rsidR="000C3655" w:rsidRPr="000C3655" w:rsidRDefault="000C3655" w:rsidP="000C36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0C3655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 xml:space="preserve"># </w:t>
      </w:r>
      <w:r w:rsidRPr="000C3655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>鲑鱼概率密度函数的计算</w:t>
      </w:r>
    </w:p>
    <w:p w14:paraId="6DB336B6" w14:textId="77777777" w:rsidR="000C3655" w:rsidRPr="000C3655" w:rsidRDefault="000C3655" w:rsidP="000C36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proofErr w:type="spell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Z_salmon</w:t>
      </w:r>
      <w:proofErr w:type="spell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gram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gaussian(</w:t>
      </w:r>
      <w:proofErr w:type="gram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X, 50, 10) 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*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gaussian(Y, 100, 15)</w:t>
      </w:r>
    </w:p>
    <w:p w14:paraId="0F46E479" w14:textId="77777777" w:rsidR="000C3655" w:rsidRPr="000C3655" w:rsidRDefault="000C3655" w:rsidP="000C36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</w:p>
    <w:p w14:paraId="2DB7AF47" w14:textId="77777777" w:rsidR="000C3655" w:rsidRPr="000C3655" w:rsidRDefault="000C3655" w:rsidP="000C36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0C3655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 xml:space="preserve"># </w:t>
      </w:r>
      <w:r w:rsidRPr="000C3655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>将函数绘制为曲面</w:t>
      </w:r>
    </w:p>
    <w:p w14:paraId="7ACC0EE8" w14:textId="77777777" w:rsidR="000C3655" w:rsidRPr="000C3655" w:rsidRDefault="000C3655" w:rsidP="000C36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proofErr w:type="spellStart"/>
      <w:proofErr w:type="gram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ax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plot</w:t>
      </w:r>
      <w:proofErr w:type="gram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_surface</w:t>
      </w:r>
      <w:proofErr w:type="spell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(X, Y, </w:t>
      </w:r>
      <w:proofErr w:type="spell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Z_sea_bass</w:t>
      </w:r>
      <w:proofErr w:type="spell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cmap</w:t>
      </w:r>
      <w:proofErr w:type="spellEnd"/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'Blues', alpha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0.8, label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'Sea bass')</w:t>
      </w:r>
    </w:p>
    <w:p w14:paraId="0164CB81" w14:textId="77777777" w:rsidR="000C3655" w:rsidRPr="000C3655" w:rsidRDefault="000C3655" w:rsidP="000C36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proofErr w:type="spellStart"/>
      <w:proofErr w:type="gram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ax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plot</w:t>
      </w:r>
      <w:proofErr w:type="gram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_surface</w:t>
      </w:r>
      <w:proofErr w:type="spell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(X, Y, </w:t>
      </w:r>
      <w:proofErr w:type="spell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Z_salmon</w:t>
      </w:r>
      <w:proofErr w:type="spell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cmap</w:t>
      </w:r>
      <w:proofErr w:type="spellEnd"/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'Oranges', alpha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0.8, label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=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'Salmon')</w:t>
      </w:r>
    </w:p>
    <w:p w14:paraId="12DFB2A9" w14:textId="77777777" w:rsidR="000C3655" w:rsidRPr="000C3655" w:rsidRDefault="000C3655" w:rsidP="000C36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</w:p>
    <w:p w14:paraId="2AD5C9F9" w14:textId="77777777" w:rsidR="000C3655" w:rsidRPr="000C3655" w:rsidRDefault="000C3655" w:rsidP="000C36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0C3655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 xml:space="preserve"># </w:t>
      </w:r>
      <w:r w:rsidRPr="000C3655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>添加图例和</w:t>
      </w:r>
      <w:proofErr w:type="gramStart"/>
      <w:r w:rsidRPr="000C3655">
        <w:rPr>
          <w:rFonts w:ascii="inherit" w:eastAsia="宋体" w:hAnsi="inherit" w:cs="宋体"/>
          <w:i/>
          <w:iCs/>
          <w:color w:val="000000"/>
          <w:kern w:val="0"/>
          <w:sz w:val="24"/>
          <w:szCs w:val="24"/>
        </w:rPr>
        <w:t>轴标签</w:t>
      </w:r>
      <w:proofErr w:type="gramEnd"/>
    </w:p>
    <w:p w14:paraId="66B22CDC" w14:textId="77777777" w:rsidR="000C3655" w:rsidRPr="000C3655" w:rsidRDefault="000C3655" w:rsidP="000C36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proofErr w:type="spellStart"/>
      <w:proofErr w:type="gram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ax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legend</w:t>
      </w:r>
      <w:proofErr w:type="spellEnd"/>
      <w:proofErr w:type="gram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()</w:t>
      </w:r>
    </w:p>
    <w:p w14:paraId="5C6FDC7C" w14:textId="77777777" w:rsidR="000C3655" w:rsidRPr="000C3655" w:rsidRDefault="000C3655" w:rsidP="000C36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proofErr w:type="spell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ax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set_xlabel</w:t>
      </w:r>
      <w:proofErr w:type="spell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('Length')</w:t>
      </w:r>
    </w:p>
    <w:p w14:paraId="4A6A5A10" w14:textId="77777777" w:rsidR="000C3655" w:rsidRPr="000C3655" w:rsidRDefault="000C3655" w:rsidP="000C36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proofErr w:type="spell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ax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set_ylabel</w:t>
      </w:r>
      <w:proofErr w:type="spell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('Brightness')</w:t>
      </w:r>
    </w:p>
    <w:p w14:paraId="6D0DE98F" w14:textId="77777777" w:rsidR="000C3655" w:rsidRPr="000C3655" w:rsidRDefault="000C3655" w:rsidP="000C36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proofErr w:type="spell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ax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set_</w:t>
      </w:r>
      <w:proofErr w:type="gram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zlabel</w:t>
      </w:r>
      <w:proofErr w:type="spell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proofErr w:type="gram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'Probability density')</w:t>
      </w:r>
    </w:p>
    <w:p w14:paraId="49C5F34F" w14:textId="77777777" w:rsidR="000C3655" w:rsidRPr="000C3655" w:rsidRDefault="000C3655" w:rsidP="000C36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</w:p>
    <w:p w14:paraId="4A13E7F4" w14:textId="77777777" w:rsidR="000C3655" w:rsidRPr="000C3655" w:rsidRDefault="000C3655" w:rsidP="000C36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proofErr w:type="spellStart"/>
      <w:proofErr w:type="gramStart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plt</w:t>
      </w:r>
      <w:r w:rsidRPr="000C3655">
        <w:rPr>
          <w:rFonts w:ascii="inherit" w:eastAsia="宋体" w:hAnsi="inherit" w:cs="宋体"/>
          <w:b/>
          <w:bCs/>
          <w:color w:val="000000"/>
          <w:kern w:val="0"/>
          <w:sz w:val="24"/>
          <w:szCs w:val="24"/>
        </w:rPr>
        <w:t>.</w:t>
      </w:r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show</w:t>
      </w:r>
      <w:proofErr w:type="spellEnd"/>
      <w:proofErr w:type="gramEnd"/>
      <w:r w:rsidRPr="000C3655">
        <w:rPr>
          <w:rFonts w:ascii="inherit" w:eastAsia="宋体" w:hAnsi="inherit" w:cs="宋体"/>
          <w:color w:val="000000"/>
          <w:kern w:val="0"/>
          <w:sz w:val="24"/>
          <w:szCs w:val="24"/>
        </w:rPr>
        <w:t>()</w:t>
      </w:r>
    </w:p>
    <w:p w14:paraId="588CD80C" w14:textId="4F25B95D" w:rsidR="000C3655" w:rsidRPr="000C3655" w:rsidRDefault="000C3655" w:rsidP="000C3655">
      <w:pPr>
        <w:widowControl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0C3655">
        <w:rPr>
          <w:noProof/>
        </w:rPr>
        <w:lastRenderedPageBreak/>
        <w:drawing>
          <wp:inline distT="0" distB="0" distL="0" distR="0" wp14:anchorId="7B4CD5F4" wp14:editId="7366F083">
            <wp:extent cx="3860800" cy="363855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2BA72" w14:textId="77777777" w:rsidR="00AE1708" w:rsidRPr="00AE1708" w:rsidRDefault="00AE1708" w:rsidP="00AE1708">
      <w:pPr>
        <w:rPr>
          <w:noProof/>
        </w:rPr>
      </w:pPr>
    </w:p>
    <w:p w14:paraId="55079017" w14:textId="77777777" w:rsidR="00AE1708" w:rsidRPr="00AE1708" w:rsidRDefault="00AE1708" w:rsidP="00AE1708">
      <w:pPr>
        <w:rPr>
          <w:rFonts w:asciiTheme="majorEastAsia" w:eastAsiaTheme="majorEastAsia" w:hAnsiTheme="majorEastAsia"/>
          <w:b/>
          <w:noProof/>
          <w:sz w:val="36"/>
        </w:rPr>
      </w:pPr>
    </w:p>
    <w:p w14:paraId="1E2F92AE" w14:textId="77777777" w:rsidR="0010368F" w:rsidRDefault="0010368F" w:rsidP="0010368F">
      <w:pPr>
        <w:pStyle w:val="a4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noProof/>
          <w:sz w:val="36"/>
        </w:rPr>
      </w:pPr>
      <w:r>
        <w:rPr>
          <w:rFonts w:asciiTheme="majorEastAsia" w:eastAsiaTheme="majorEastAsia" w:hAnsiTheme="majorEastAsia" w:hint="eastAsia"/>
          <w:b/>
          <w:noProof/>
          <w:sz w:val="36"/>
        </w:rPr>
        <w:t>总结（</w:t>
      </w:r>
      <w:r w:rsidRPr="0010368F">
        <w:rPr>
          <w:rFonts w:asciiTheme="majorEastAsia" w:eastAsiaTheme="majorEastAsia" w:hAnsiTheme="majorEastAsia" w:hint="eastAsia"/>
          <w:b/>
          <w:noProof/>
          <w:color w:val="FF0000"/>
          <w:sz w:val="36"/>
        </w:rPr>
        <w:t>心得体会</w:t>
      </w:r>
      <w:r>
        <w:rPr>
          <w:rFonts w:asciiTheme="majorEastAsia" w:eastAsiaTheme="majorEastAsia" w:hAnsiTheme="majorEastAsia" w:hint="eastAsia"/>
          <w:b/>
          <w:noProof/>
          <w:sz w:val="36"/>
        </w:rPr>
        <w:t>）</w:t>
      </w:r>
    </w:p>
    <w:p w14:paraId="221AEC43" w14:textId="2342BFE3" w:rsidR="00AE1708" w:rsidRDefault="000C3655" w:rsidP="000C3655">
      <w:pPr>
        <w:rPr>
          <w:noProof/>
        </w:rPr>
      </w:pPr>
      <w:r>
        <w:rPr>
          <w:rFonts w:hint="eastAsia"/>
          <w:noProof/>
        </w:rPr>
        <w:t>通过编写上述代码，</w:t>
      </w:r>
      <w:r>
        <w:rPr>
          <w:rFonts w:hint="eastAsia"/>
          <w:noProof/>
        </w:rPr>
        <w:t>学习看</w:t>
      </w:r>
      <w:r>
        <w:rPr>
          <w:rFonts w:hint="eastAsia"/>
          <w:noProof/>
        </w:rPr>
        <w:t>Python</w:t>
      </w:r>
      <w:r>
        <w:rPr>
          <w:rFonts w:hint="eastAsia"/>
          <w:noProof/>
        </w:rPr>
        <w:t>中</w:t>
      </w:r>
      <w:r>
        <w:rPr>
          <w:rFonts w:hint="eastAsia"/>
          <w:noProof/>
        </w:rPr>
        <w:t>matplotlib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numpy</w:t>
      </w:r>
      <w:r>
        <w:rPr>
          <w:rFonts w:hint="eastAsia"/>
          <w:noProof/>
        </w:rPr>
        <w:t>的使用，</w:t>
      </w:r>
      <w:r>
        <w:rPr>
          <w:rFonts w:hint="eastAsia"/>
          <w:noProof/>
        </w:rPr>
        <w:t>体会到了</w:t>
      </w:r>
      <w:r>
        <w:rPr>
          <w:rFonts w:hint="eastAsia"/>
          <w:noProof/>
        </w:rPr>
        <w:t>Python</w:t>
      </w:r>
      <w:r>
        <w:rPr>
          <w:rFonts w:hint="eastAsia"/>
          <w:noProof/>
        </w:rPr>
        <w:t>在数据分析和可视化方面的强大功能。首先，我使用</w:t>
      </w:r>
      <w:r>
        <w:rPr>
          <w:rFonts w:hint="eastAsia"/>
          <w:noProof/>
        </w:rPr>
        <w:t>NumPy</w:t>
      </w:r>
      <w:r>
        <w:rPr>
          <w:rFonts w:hint="eastAsia"/>
          <w:noProof/>
        </w:rPr>
        <w:t>库生成了符合正态分布的随机数据，并使用</w:t>
      </w:r>
      <w:r>
        <w:rPr>
          <w:rFonts w:hint="eastAsia"/>
          <w:noProof/>
        </w:rPr>
        <w:t>Matplotlib</w:t>
      </w:r>
      <w:r>
        <w:rPr>
          <w:rFonts w:hint="eastAsia"/>
          <w:noProof/>
        </w:rPr>
        <w:t>库绘制了正弦、余弦曲线和散点图，还生成了高斯分布的概率密度函数图像。这些图像使我更好地理解了这些概念，并能够更好地对数据进行可视化。同时，我也学会了使用</w:t>
      </w:r>
      <w:r>
        <w:rPr>
          <w:rFonts w:hint="eastAsia"/>
          <w:noProof/>
        </w:rPr>
        <w:t>Matplotlib</w:t>
      </w:r>
      <w:r>
        <w:rPr>
          <w:rFonts w:hint="eastAsia"/>
          <w:noProof/>
        </w:rPr>
        <w:t>库对图像进行美化和自定义，包括修改线条颜色、添加标题和图例、调整坐标轴范围等等，这些技能能够帮助我更好地呈现数据。最后，我还掌握了使用</w:t>
      </w:r>
      <w:r>
        <w:rPr>
          <w:rFonts w:hint="eastAsia"/>
          <w:noProof/>
        </w:rPr>
        <w:t>mpl_toolkits.mplot3d</w:t>
      </w:r>
      <w:r>
        <w:rPr>
          <w:rFonts w:hint="eastAsia"/>
          <w:noProof/>
        </w:rPr>
        <w:t>库生成三维高斯函数图像的方法，这可以帮助我更好地理解多维数据分布规律，并且可以帮助我更好地展示数据的多维特征。</w:t>
      </w:r>
    </w:p>
    <w:p w14:paraId="7DE69204" w14:textId="77777777" w:rsidR="00AE1708" w:rsidRPr="000C3655" w:rsidRDefault="00AE1708" w:rsidP="00AE1708">
      <w:pPr>
        <w:rPr>
          <w:rFonts w:asciiTheme="majorEastAsia" w:eastAsiaTheme="majorEastAsia" w:hAnsiTheme="majorEastAsia"/>
          <w:b/>
          <w:noProof/>
          <w:sz w:val="36"/>
        </w:rPr>
      </w:pPr>
    </w:p>
    <w:sectPr w:rsidR="00AE1708" w:rsidRPr="000C36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05788"/>
    <w:multiLevelType w:val="multilevel"/>
    <w:tmpl w:val="AA82D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803C4E"/>
    <w:multiLevelType w:val="multilevel"/>
    <w:tmpl w:val="915E6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242602"/>
    <w:multiLevelType w:val="hybridMultilevel"/>
    <w:tmpl w:val="48EC103A"/>
    <w:lvl w:ilvl="0" w:tplc="521EDC6A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1E0B72"/>
    <w:multiLevelType w:val="multilevel"/>
    <w:tmpl w:val="7D56B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89091577">
    <w:abstractNumId w:val="2"/>
  </w:num>
  <w:num w:numId="2" w16cid:durableId="1445659963">
    <w:abstractNumId w:val="0"/>
  </w:num>
  <w:num w:numId="3" w16cid:durableId="1740784165">
    <w:abstractNumId w:val="1"/>
  </w:num>
  <w:num w:numId="4" w16cid:durableId="13642829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470"/>
    <w:rsid w:val="000C3655"/>
    <w:rsid w:val="0010368F"/>
    <w:rsid w:val="002D33F7"/>
    <w:rsid w:val="004E2335"/>
    <w:rsid w:val="005F7470"/>
    <w:rsid w:val="006832B0"/>
    <w:rsid w:val="00876ECF"/>
    <w:rsid w:val="00AE1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306EA"/>
  <w15:chartTrackingRefBased/>
  <w15:docId w15:val="{2EC21A01-2741-4E6D-A654-5A21876F4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36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0368F"/>
    <w:pPr>
      <w:ind w:firstLineChars="200" w:firstLine="420"/>
    </w:pPr>
  </w:style>
  <w:style w:type="paragraph" w:customStyle="1" w:styleId="msonormal0">
    <w:name w:val="msonormal"/>
    <w:basedOn w:val="a"/>
    <w:rsid w:val="000C36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0C36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C36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C3655"/>
    <w:rPr>
      <w:rFonts w:ascii="宋体" w:eastAsia="宋体" w:hAnsi="宋体" w:cs="宋体"/>
      <w:kern w:val="0"/>
      <w:sz w:val="24"/>
      <w:szCs w:val="24"/>
    </w:rPr>
  </w:style>
  <w:style w:type="character" w:customStyle="1" w:styleId="kn">
    <w:name w:val="kn"/>
    <w:basedOn w:val="a0"/>
    <w:rsid w:val="000C3655"/>
  </w:style>
  <w:style w:type="character" w:customStyle="1" w:styleId="nn">
    <w:name w:val="nn"/>
    <w:basedOn w:val="a0"/>
    <w:rsid w:val="000C3655"/>
  </w:style>
  <w:style w:type="character" w:customStyle="1" w:styleId="k">
    <w:name w:val="k"/>
    <w:basedOn w:val="a0"/>
    <w:rsid w:val="000C3655"/>
  </w:style>
  <w:style w:type="character" w:customStyle="1" w:styleId="c1">
    <w:name w:val="c1"/>
    <w:basedOn w:val="a0"/>
    <w:rsid w:val="000C3655"/>
  </w:style>
  <w:style w:type="character" w:customStyle="1" w:styleId="n">
    <w:name w:val="n"/>
    <w:basedOn w:val="a0"/>
    <w:rsid w:val="000C3655"/>
  </w:style>
  <w:style w:type="character" w:customStyle="1" w:styleId="o">
    <w:name w:val="o"/>
    <w:basedOn w:val="a0"/>
    <w:rsid w:val="000C3655"/>
  </w:style>
  <w:style w:type="character" w:customStyle="1" w:styleId="p">
    <w:name w:val="p"/>
    <w:basedOn w:val="a0"/>
    <w:rsid w:val="000C3655"/>
  </w:style>
  <w:style w:type="character" w:customStyle="1" w:styleId="mi">
    <w:name w:val="mi"/>
    <w:basedOn w:val="a0"/>
    <w:rsid w:val="000C3655"/>
  </w:style>
  <w:style w:type="character" w:customStyle="1" w:styleId="s1">
    <w:name w:val="s1"/>
    <w:basedOn w:val="a0"/>
    <w:rsid w:val="000C3655"/>
  </w:style>
  <w:style w:type="character" w:customStyle="1" w:styleId="mf">
    <w:name w:val="mf"/>
    <w:basedOn w:val="a0"/>
    <w:rsid w:val="000C3655"/>
  </w:style>
  <w:style w:type="character" w:customStyle="1" w:styleId="sa">
    <w:name w:val="sa"/>
    <w:basedOn w:val="a0"/>
    <w:rsid w:val="000C3655"/>
  </w:style>
  <w:style w:type="character" w:customStyle="1" w:styleId="si">
    <w:name w:val="si"/>
    <w:basedOn w:val="a0"/>
    <w:rsid w:val="000C3655"/>
  </w:style>
  <w:style w:type="character" w:customStyle="1" w:styleId="nf">
    <w:name w:val="nf"/>
    <w:basedOn w:val="a0"/>
    <w:rsid w:val="000C3655"/>
  </w:style>
  <w:style w:type="character" w:customStyle="1" w:styleId="ansi-red-intense-fg">
    <w:name w:val="ansi-red-intense-fg"/>
    <w:basedOn w:val="a0"/>
    <w:rsid w:val="000C3655"/>
  </w:style>
  <w:style w:type="character" w:customStyle="1" w:styleId="ansi-green-intense-fg">
    <w:name w:val="ansi-green-intense-fg"/>
    <w:basedOn w:val="a0"/>
    <w:rsid w:val="000C3655"/>
  </w:style>
  <w:style w:type="character" w:customStyle="1" w:styleId="ansi-green-fg">
    <w:name w:val="ansi-green-fg"/>
    <w:basedOn w:val="a0"/>
    <w:rsid w:val="000C3655"/>
  </w:style>
  <w:style w:type="character" w:customStyle="1" w:styleId="ansi-cyan-fg">
    <w:name w:val="ansi-cyan-fg"/>
    <w:basedOn w:val="a0"/>
    <w:rsid w:val="000C3655"/>
  </w:style>
  <w:style w:type="character" w:customStyle="1" w:styleId="ansi-blue-intense-fg">
    <w:name w:val="ansi-blue-intense-fg"/>
    <w:basedOn w:val="a0"/>
    <w:rsid w:val="000C36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5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15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59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147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41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90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32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09536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2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1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619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119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9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11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090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90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1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48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646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08550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0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53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70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26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154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4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03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50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849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78798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2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9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25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136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18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5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1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0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85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442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504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461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054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966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16175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6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08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45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87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5810\Documents\&#33258;&#23450;&#20041;%20Office%20&#27169;&#26495;\&#20316;&#19994;&#25253;&#21578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作业报告模板.dotx</Template>
  <TotalTime>41</TotalTime>
  <Pages>9</Pages>
  <Words>807</Words>
  <Characters>4602</Characters>
  <Application>Microsoft Office Word</Application>
  <DocSecurity>0</DocSecurity>
  <Lines>38</Lines>
  <Paragraphs>10</Paragraphs>
  <ScaleCrop>false</ScaleCrop>
  <Company>Microsoft</Company>
  <LinksUpToDate>false</LinksUpToDate>
  <CharactersWithSpaces>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庞晓宇</dc:creator>
  <cp:keywords/>
  <dc:description/>
  <cp:lastModifiedBy>庞 晓宇</cp:lastModifiedBy>
  <cp:revision>2</cp:revision>
  <dcterms:created xsi:type="dcterms:W3CDTF">2023-02-27T06:35:00Z</dcterms:created>
  <dcterms:modified xsi:type="dcterms:W3CDTF">2023-02-27T07:16:00Z</dcterms:modified>
</cp:coreProperties>
</file>