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5A95" w14:textId="77777777" w:rsidR="0010368F" w:rsidRDefault="0010368F"/>
    <w:p w14:paraId="6AE0B21C" w14:textId="77777777" w:rsidR="0010368F" w:rsidRDefault="0010368F"/>
    <w:p w14:paraId="491DCDEA" w14:textId="77777777" w:rsidR="0010368F" w:rsidRDefault="0010368F"/>
    <w:p w14:paraId="177159A9" w14:textId="77777777" w:rsidR="0010368F" w:rsidRDefault="0010368F"/>
    <w:p w14:paraId="72895F17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1FAE89" wp14:editId="4477A133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3C6FFCDE" wp14:editId="2F44943C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E620" w14:textId="77777777" w:rsidR="0010368F" w:rsidRDefault="0010368F" w:rsidP="0010368F">
      <w:pPr>
        <w:jc w:val="center"/>
        <w:rPr>
          <w:noProof/>
        </w:rPr>
      </w:pPr>
    </w:p>
    <w:p w14:paraId="18B61B57" w14:textId="77777777" w:rsidR="0010368F" w:rsidRDefault="0010368F" w:rsidP="0010368F">
      <w:pPr>
        <w:jc w:val="center"/>
        <w:rPr>
          <w:noProof/>
        </w:rPr>
      </w:pPr>
    </w:p>
    <w:p w14:paraId="1D43978C" w14:textId="77777777" w:rsidR="0010368F" w:rsidRDefault="0010368F" w:rsidP="0010368F">
      <w:pPr>
        <w:jc w:val="center"/>
        <w:rPr>
          <w:noProof/>
        </w:rPr>
      </w:pPr>
    </w:p>
    <w:p w14:paraId="45199F84" w14:textId="77777777" w:rsidR="0010368F" w:rsidRDefault="0010368F" w:rsidP="0010368F">
      <w:pPr>
        <w:jc w:val="center"/>
        <w:rPr>
          <w:noProof/>
        </w:rPr>
      </w:pPr>
    </w:p>
    <w:p w14:paraId="030953A3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17DA4F0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2D16D64D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60282422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7EFF163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362CADF3" w14:textId="77777777" w:rsidTr="00AE1708">
        <w:trPr>
          <w:jc w:val="center"/>
        </w:trPr>
        <w:tc>
          <w:tcPr>
            <w:tcW w:w="2830" w:type="dxa"/>
          </w:tcPr>
          <w:p w14:paraId="1B047BCD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160E1AF4" w14:textId="77777777" w:rsidR="0010368F" w:rsidRPr="00AE1708" w:rsidRDefault="00F7531A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36"/>
              </w:rPr>
              <w:t>决策树</w:t>
            </w:r>
          </w:p>
        </w:tc>
      </w:tr>
      <w:tr w:rsidR="0010368F" w14:paraId="6E901415" w14:textId="77777777" w:rsidTr="00AE1708">
        <w:trPr>
          <w:jc w:val="center"/>
        </w:trPr>
        <w:tc>
          <w:tcPr>
            <w:tcW w:w="2830" w:type="dxa"/>
          </w:tcPr>
          <w:p w14:paraId="6B1A1CAA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3CA9A58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67EF2014" w14:textId="77777777" w:rsidTr="00AE1708">
        <w:trPr>
          <w:jc w:val="center"/>
        </w:trPr>
        <w:tc>
          <w:tcPr>
            <w:tcW w:w="2830" w:type="dxa"/>
          </w:tcPr>
          <w:p w14:paraId="285F5BF9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D581A20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6B178406" w14:textId="77777777" w:rsidTr="00AE1708">
        <w:trPr>
          <w:jc w:val="center"/>
        </w:trPr>
        <w:tc>
          <w:tcPr>
            <w:tcW w:w="2830" w:type="dxa"/>
          </w:tcPr>
          <w:p w14:paraId="5BAE932E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3512579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0030B7B2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6803CF26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752EDA71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217F1006" w14:textId="77777777" w:rsidR="00F7531A" w:rsidRDefault="00F7531A" w:rsidP="00F7531A">
      <w:pPr>
        <w:rPr>
          <w:noProof/>
        </w:rPr>
      </w:pPr>
      <w:r>
        <w:rPr>
          <w:rFonts w:hint="eastAsia"/>
          <w:noProof/>
        </w:rPr>
        <w:t>根据软木塞数据集，利用</w:t>
      </w:r>
      <w:r>
        <w:rPr>
          <w:rFonts w:hint="eastAsia"/>
          <w:noProof/>
        </w:rPr>
        <w:t>C4.5</w:t>
      </w:r>
      <w:r>
        <w:rPr>
          <w:rFonts w:hint="eastAsia"/>
          <w:noProof/>
        </w:rPr>
        <w:t>算法（不能调包）生成决策树模型。</w:t>
      </w:r>
    </w:p>
    <w:p w14:paraId="22966A1B" w14:textId="77777777" w:rsidR="00F7531A" w:rsidRDefault="00F7531A" w:rsidP="00F7531A">
      <w:pPr>
        <w:rPr>
          <w:noProof/>
        </w:rPr>
      </w:pPr>
    </w:p>
    <w:p w14:paraId="7F7162EC" w14:textId="77777777" w:rsidR="00F7531A" w:rsidRDefault="00F7531A" w:rsidP="00F7531A">
      <w:pPr>
        <w:rPr>
          <w:noProof/>
        </w:rPr>
      </w:pPr>
      <w:r>
        <w:rPr>
          <w:rFonts w:hint="eastAsia"/>
          <w:noProof/>
        </w:rPr>
        <w:t>要求：</w:t>
      </w:r>
      <w:r>
        <w:rPr>
          <w:rFonts w:hint="eastAsia"/>
          <w:noProof/>
        </w:rPr>
        <w:t>1.</w:t>
      </w:r>
      <w:r>
        <w:rPr>
          <w:noProof/>
        </w:rPr>
        <w:t xml:space="preserve"> </w:t>
      </w:r>
      <w:r>
        <w:rPr>
          <w:rFonts w:hint="eastAsia"/>
          <w:noProof/>
        </w:rPr>
        <w:t>随机选取训练集和测试集</w:t>
      </w:r>
    </w:p>
    <w:p w14:paraId="3BED0520" w14:textId="77777777" w:rsidR="00F7531A" w:rsidRDefault="00F7531A" w:rsidP="00F7531A">
      <w:pPr>
        <w:ind w:firstLineChars="300" w:firstLine="630"/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生成决策树模型，并对模型进行评估（混淆矩阵，查全率，查准率</w:t>
      </w:r>
      <w:r>
        <w:rPr>
          <w:rFonts w:hint="eastAsia"/>
          <w:noProof/>
        </w:rPr>
        <w:t>F1</w:t>
      </w:r>
      <w:r>
        <w:rPr>
          <w:rFonts w:hint="eastAsia"/>
          <w:noProof/>
        </w:rPr>
        <w:t>值）</w:t>
      </w:r>
    </w:p>
    <w:p w14:paraId="0EEA6D2D" w14:textId="77777777" w:rsidR="00AE1708" w:rsidRDefault="00F7531A" w:rsidP="00F7531A">
      <w:pPr>
        <w:ind w:firstLineChars="300" w:firstLine="630"/>
        <w:rPr>
          <w:noProof/>
        </w:rPr>
      </w:pPr>
      <w:r>
        <w:rPr>
          <w:rFonts w:hint="eastAsia"/>
          <w:noProof/>
        </w:rPr>
        <w:t>3.</w:t>
      </w:r>
      <w:r>
        <w:rPr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CART</w:t>
      </w:r>
      <w:r>
        <w:rPr>
          <w:rFonts w:hint="eastAsia"/>
          <w:noProof/>
        </w:rPr>
        <w:t>算法（可调包）生成决策树模型与</w:t>
      </w:r>
      <w:r>
        <w:rPr>
          <w:rFonts w:hint="eastAsia"/>
          <w:noProof/>
        </w:rPr>
        <w:t>C4.5</w:t>
      </w:r>
      <w:r>
        <w:rPr>
          <w:rFonts w:hint="eastAsia"/>
          <w:noProof/>
        </w:rPr>
        <w:t>算法结果对比，并评价这两种算法的优缺点。</w:t>
      </w:r>
    </w:p>
    <w:p w14:paraId="526B14F0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710F20DD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74EEEFF8" w14:textId="19A1948E" w:rsidR="00350FB6" w:rsidRPr="00350FB6" w:rsidRDefault="00350FB6" w:rsidP="00350FB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350FB6">
        <w:rPr>
          <w:rFonts w:ascii="Consolas" w:hAnsi="Consolas"/>
          <w:color w:val="986801"/>
          <w:sz w:val="21"/>
          <w:szCs w:val="21"/>
        </w:rPr>
        <w:t>import</w:t>
      </w:r>
      <w:r w:rsidRPr="00350FB6">
        <w:rPr>
          <w:rFonts w:ascii="Consolas" w:hAnsi="Consolas"/>
          <w:color w:val="5C5C5C"/>
          <w:sz w:val="21"/>
          <w:szCs w:val="21"/>
        </w:rPr>
        <w:t> </w:t>
      </w:r>
      <w:r w:rsidRPr="00350FB6">
        <w:rPr>
          <w:rFonts w:ascii="Consolas" w:hAnsi="Consolas"/>
          <w:color w:val="50A14F"/>
          <w:sz w:val="21"/>
          <w:szCs w:val="21"/>
        </w:rPr>
        <w:t>collections</w:t>
      </w:r>
    </w:p>
    <w:p w14:paraId="0D78F95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import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operator</w:t>
      </w:r>
    </w:p>
    <w:p w14:paraId="7501C54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from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math import log</w:t>
      </w:r>
    </w:p>
    <w:p w14:paraId="5FFA5D1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D1C74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import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pandas as pd</w:t>
      </w:r>
    </w:p>
    <w:p w14:paraId="64D6775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import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numpy as np</w:t>
      </w:r>
    </w:p>
    <w:p w14:paraId="12ACECD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from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sklearn.metrics import classification_report, confusion_matrix</w:t>
      </w:r>
    </w:p>
    <w:p w14:paraId="0F06E2B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from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sklearn.model_selection import train_test_split</w:t>
      </w:r>
    </w:p>
    <w:p w14:paraId="1633CAC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from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sklearn.tree import DecisionTreeClassifier</w:t>
      </w:r>
    </w:p>
    <w:p w14:paraId="5BF67D9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3D197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07D87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调试</w:t>
      </w:r>
    </w:p>
    <w:p w14:paraId="0908BB2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pp(d):</w:t>
      </w:r>
    </w:p>
    <w:p w14:paraId="2EFFAFA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import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pprint</w:t>
      </w:r>
    </w:p>
    <w:p w14:paraId="2202DBF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pprint.pprint(d)</w:t>
      </w:r>
    </w:p>
    <w:p w14:paraId="62BD1F9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exit(0)</w:t>
      </w:r>
    </w:p>
    <w:p w14:paraId="0C72D38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29C7C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E2AA3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将训练集转换为列表形式</w:t>
      </w:r>
    </w:p>
    <w:p w14:paraId="67A8AFE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create_dataset(X_train, y_train):</w:t>
      </w:r>
    </w:p>
    <w:p w14:paraId="4D72474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342463E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 in range(len(X_train)):</w:t>
      </w:r>
    </w:p>
    <w:p w14:paraId="73186B5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dataset.append(list(X_train.iloc[i])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 [int(y_train.iloc[i])])</w:t>
      </w:r>
    </w:p>
    <w:p w14:paraId="0ADB59E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13BBB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特征值列表</w:t>
      </w:r>
    </w:p>
    <w:p w14:paraId="3C15576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labels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list(X_train.columns)</w:t>
      </w:r>
    </w:p>
    <w:p w14:paraId="19C7419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2D288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特征对应的所有可能的情况</w:t>
      </w:r>
    </w:p>
    <w:p w14:paraId="3B77E27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labels_full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{}</w:t>
      </w:r>
    </w:p>
    <w:p w14:paraId="01379D8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 in range(len(labels)):</w:t>
      </w:r>
    </w:p>
    <w:p w14:paraId="4DA3745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label_list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[example[i] for example in dataset]</w:t>
      </w:r>
    </w:p>
    <w:p w14:paraId="12B3638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unique_label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set(label_list)</w:t>
      </w:r>
    </w:p>
    <w:p w14:paraId="06FE3E9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labels_full[labels[i]]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unique_label</w:t>
      </w:r>
    </w:p>
    <w:p w14:paraId="62B4B73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E5C34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dataset, labels, labels_full</w:t>
      </w:r>
    </w:p>
    <w:p w14:paraId="0E82204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1D7D0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51DCE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找到次数最多的类别标签</w:t>
      </w:r>
    </w:p>
    <w:p w14:paraId="0693F9E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majority_count(class_list):</w:t>
      </w:r>
    </w:p>
    <w:p w14:paraId="75E631E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用来统计标签的票数</w:t>
      </w:r>
    </w:p>
    <w:p w14:paraId="1B14A2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class_count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collections.defaultdict(int)</w:t>
      </w:r>
    </w:p>
    <w:p w14:paraId="01B20FE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1811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遍历所有的标签类别</w:t>
      </w:r>
    </w:p>
    <w:p w14:paraId="616B7CC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vote in class_list:</w:t>
      </w:r>
    </w:p>
    <w:p w14:paraId="739FE2F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class_count[vote]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+= 1</w:t>
      </w:r>
    </w:p>
    <w:p w14:paraId="57D23E4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ABCDA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从大到小排序</w:t>
      </w:r>
    </w:p>
    <w:p w14:paraId="54FE8CA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sorted_class_count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sorted(</w:t>
      </w:r>
    </w:p>
    <w:p w14:paraId="44662FC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class_count.items(),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key=operator.itemgetter(1), reverse=True)</w:t>
      </w:r>
    </w:p>
    <w:p w14:paraId="1F444BC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1BBA4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返回次数最多的标签</w:t>
      </w:r>
    </w:p>
    <w:p w14:paraId="34C61D5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sorted_class_count[0][0]</w:t>
      </w:r>
    </w:p>
    <w:p w14:paraId="2F6093D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151F1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556ED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计算给定数据集的信息熵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香农熵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88B347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calc_shannon_entropy(dataset):</w:t>
      </w:r>
    </w:p>
    <w:p w14:paraId="2F693A0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计算出数据集的总数</w:t>
      </w:r>
    </w:p>
    <w:p w14:paraId="72E34B1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entries_number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len(dataset)</w:t>
      </w:r>
    </w:p>
    <w:p w14:paraId="14C3E46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1E2EC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用来统计标签</w:t>
      </w:r>
    </w:p>
    <w:p w14:paraId="32F5E06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label_counts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collections.defaultdict(int)</w:t>
      </w:r>
    </w:p>
    <w:p w14:paraId="1DAE0A1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C6AD5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循环整个数据集，得到数据的分类标签</w:t>
      </w:r>
    </w:p>
    <w:p w14:paraId="38F49BE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feature_vector in dataset:</w:t>
      </w:r>
    </w:p>
    <w:p w14:paraId="1B0EAB3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得到当前的标签</w:t>
      </w:r>
    </w:p>
    <w:p w14:paraId="1CCB27D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current_label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feature_vector[-1]</w:t>
      </w:r>
    </w:p>
    <w:p w14:paraId="38C401D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86E7A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将对应的标签值加一</w:t>
      </w:r>
    </w:p>
    <w:p w14:paraId="1C70B52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label_counts[current_label]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+= 1</w:t>
      </w:r>
    </w:p>
    <w:p w14:paraId="2AE24C5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97A82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默认的信息熵</w:t>
      </w:r>
    </w:p>
    <w:p w14:paraId="4319E3D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shannon_entropy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5347620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87E6E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key in label_counts:</w:t>
      </w:r>
    </w:p>
    <w:p w14:paraId="1CB30A2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计算出当前分类标签占总标签的比例数</w:t>
      </w:r>
    </w:p>
    <w:p w14:paraId="1B9893E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prob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float(label_counts[key]) / entries_number</w:t>
      </w:r>
    </w:p>
    <w:p w14:paraId="476E6DF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7E6CC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以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2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为底求对数</w:t>
      </w:r>
    </w:p>
    <w:p w14:paraId="772027B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shannon_entropy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-= prob * log(prob, 2)</w:t>
      </w:r>
    </w:p>
    <w:p w14:paraId="27A1A43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2616D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shannon_entropy</w:t>
      </w:r>
    </w:p>
    <w:p w14:paraId="7346304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B72AC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F0C81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按照给定的数值，将数据集分为不大于和大于两部分</w:t>
      </w:r>
    </w:p>
    <w:p w14:paraId="7F3821B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split_dataset4series(dataset, axis, value):</w:t>
      </w:r>
    </w:p>
    <w:p w14:paraId="27727F1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用来保存不大于划分值的集合</w:t>
      </w:r>
    </w:p>
    <w:p w14:paraId="6E834B5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elt_dataset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3DEDE6E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用来保存大于划分值的集合</w:t>
      </w:r>
    </w:p>
    <w:p w14:paraId="6ABF07E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gt_dataset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3D9EEB4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进行划分，保留该特征值</w:t>
      </w:r>
    </w:p>
    <w:p w14:paraId="14B5E6A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 in dataset:</w:t>
      </w:r>
    </w:p>
    <w:p w14:paraId="215D796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feat[axis] &lt;= value:</w:t>
      </w:r>
    </w:p>
    <w:p w14:paraId="1A07C9E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elt_dataset.append(feat)</w:t>
      </w:r>
    </w:p>
    <w:p w14:paraId="37DA4A9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6C2CE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gt_dataset.append(feat)</w:t>
      </w:r>
    </w:p>
    <w:p w14:paraId="6D02FCD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AAD86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elt_dataset, gt_dataset</w:t>
      </w:r>
    </w:p>
    <w:p w14:paraId="033C39C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81BC7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28296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按照给定的特征值，将数据集划分</w:t>
      </w:r>
    </w:p>
    <w:p w14:paraId="73C83A4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split_dataset(dataset, axis, value):</w:t>
      </w:r>
    </w:p>
    <w:p w14:paraId="637110B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创建一个新的列表，防止对原来的列表进行修改</w:t>
      </w:r>
    </w:p>
    <w:p w14:paraId="039BCCD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ret_dataset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0B0E5E6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493AE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遍历整个数据集</w:t>
      </w:r>
    </w:p>
    <w:p w14:paraId="3165E92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feature_vector in dataset:</w:t>
      </w:r>
    </w:p>
    <w:p w14:paraId="2DADE48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如果给定特征值等于想要的特征值</w:t>
      </w:r>
    </w:p>
    <w:p w14:paraId="03247F0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feature_vector[axis] == value:</w:t>
      </w:r>
    </w:p>
    <w:p w14:paraId="2A294E8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将该特征值前面的内容保存起来</w:t>
      </w:r>
    </w:p>
    <w:p w14:paraId="0DB5C8D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reduced_feature_vector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feature_vector[:axis]</w:t>
      </w:r>
    </w:p>
    <w:p w14:paraId="11E5C08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将该特征值后面的内容保存起来，所以将给定特征值给去掉了</w:t>
      </w:r>
    </w:p>
    <w:p w14:paraId="3617191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reduced_feature_vector.extend(feature_vector[axis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+ 1:])</w:t>
      </w:r>
    </w:p>
    <w:p w14:paraId="2F2B37D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添加到返回列表中</w:t>
      </w:r>
    </w:p>
    <w:p w14:paraId="280AFA5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ret_dataset.append(reduced_feature_vector)</w:t>
      </w:r>
    </w:p>
    <w:p w14:paraId="4831D7E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33C68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ret_dataset</w:t>
      </w:r>
    </w:p>
    <w:p w14:paraId="4C530E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76F4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23A0A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计算连续值的信息增益</w:t>
      </w:r>
    </w:p>
    <w:p w14:paraId="71D6D53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calc_infogain4series(dataset, index, base_entropy):</w:t>
      </w:r>
    </w:p>
    <w:p w14:paraId="59BDD7A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记录最大的信息增益</w:t>
      </w:r>
    </w:p>
    <w:p w14:paraId="6306E68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max_infogain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1AC6A01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F92E8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最好的划分点</w:t>
      </w:r>
    </w:p>
    <w:p w14:paraId="027BFC5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best_mid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-1</w:t>
      </w:r>
    </w:p>
    <w:p w14:paraId="698D628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09168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得到数据集中所有的当前特征值列表</w:t>
      </w:r>
    </w:p>
    <w:p w14:paraId="27B323B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[example[index] for example in dataset]</w:t>
      </w:r>
    </w:p>
    <w:p w14:paraId="1E6D42E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AC463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得到分类列表</w:t>
      </w:r>
    </w:p>
    <w:p w14:paraId="4C0EDC4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class_list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[example[-1] for example in dataset]</w:t>
      </w:r>
    </w:p>
    <w:p w14:paraId="7125C5B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1EFE9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dict_list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dict(zip(feature_list, class_list))</w:t>
      </w:r>
    </w:p>
    <w:p w14:paraId="2D1972C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54C4D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将其从小到大排序，按照连续值的大小排列</w:t>
      </w:r>
    </w:p>
    <w:p w14:paraId="0310145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sorted_feature_list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sorted(dict_list.items(), key=operator.itemgetter(0))</w:t>
      </w:r>
    </w:p>
    <w:p w14:paraId="1AE93C3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B74E4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计算连续值有多少个</w:t>
      </w:r>
    </w:p>
    <w:p w14:paraId="13425A1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feature_list_number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len(sorted_feature_list)</w:t>
      </w:r>
    </w:p>
    <w:p w14:paraId="7387514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4671E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计算划分点，保留三位小数</w:t>
      </w:r>
    </w:p>
    <w:p w14:paraId="0E8D012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mid_feature_list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[round((sorted_feature_list[i][0] + sorted_feature_list[i+1][0])/2.0, 3)</w:t>
      </w:r>
    </w:p>
    <w:p w14:paraId="5271817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 in range(feature_list_number - 1)]</w:t>
      </w:r>
    </w:p>
    <w:p w14:paraId="6780A5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6173F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计算出各个划分点信息增益</w:t>
      </w:r>
    </w:p>
    <w:p w14:paraId="2EAB479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mid in mid_feature_list:</w:t>
      </w:r>
    </w:p>
    <w:p w14:paraId="7BE72D4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将连续值划分为不大于当前划分点和大于当前划分点两部分</w:t>
      </w:r>
    </w:p>
    <w:p w14:paraId="6EC19F9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elt_dataset,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gt_dataset = split_dataset4series(dataset, index, mid)</w:t>
      </w:r>
    </w:p>
    <w:p w14:paraId="15143BC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44EAC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计算两部分的特征值熵和权重的乘积之和</w:t>
      </w:r>
    </w:p>
    <w:p w14:paraId="22EF865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new_entropy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len(elt_dataset)/len(sorted_feature_list)*calc_shannon_entropy(</w:t>
      </w:r>
    </w:p>
    <w:p w14:paraId="5A01C4B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elt_dataset)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 len(gt_dataset)/len(sorted_feature_list)*calc_shannon_entropy(gt_dataset)</w:t>
      </w:r>
    </w:p>
    <w:p w14:paraId="10E3BBA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A1D69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计算出信息增益</w:t>
      </w:r>
    </w:p>
    <w:p w14:paraId="5AB26D8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base_entropy - new_entropy</w:t>
      </w:r>
    </w:p>
    <w:p w14:paraId="0A205B2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计算信息增益率</w:t>
      </w:r>
    </w:p>
    <w:p w14:paraId="1656178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(base_entropy - new_entropy) / base_entropy</w:t>
      </w:r>
    </w:p>
    <w:p w14:paraId="7FD2460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infogain &gt; max_infogain:</w:t>
      </w:r>
    </w:p>
    <w:p w14:paraId="40D5512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best_mid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mid</w:t>
      </w:r>
    </w:p>
    <w:p w14:paraId="52976AD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max_infogain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infogain</w:t>
      </w:r>
    </w:p>
    <w:p w14:paraId="15EA5E8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38F8C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max_infogain, best_mid</w:t>
      </w:r>
    </w:p>
    <w:p w14:paraId="33AD73D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41CEC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A59F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计算信息增益</w:t>
      </w:r>
    </w:p>
    <w:p w14:paraId="47D84BC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calc_infogain(dataset, feature_list, current_index, base_entropy):</w:t>
      </w:r>
    </w:p>
    <w:p w14:paraId="4FDEECC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将当前特征唯一化，也就是说当前特征值中共有多少种</w:t>
      </w:r>
    </w:p>
    <w:p w14:paraId="362D601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unique_values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set(feature_list)</w:t>
      </w:r>
    </w:p>
    <w:p w14:paraId="05CBF9C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39C2D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新的熵，代表当前特征值的熵</w:t>
      </w:r>
    </w:p>
    <w:p w14:paraId="2BF5C9B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new_entropy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0F48501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36522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遍历现在有的特征的可能性</w:t>
      </w:r>
    </w:p>
    <w:p w14:paraId="12FBB34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value in unique_values:</w:t>
      </w:r>
    </w:p>
    <w:p w14:paraId="5D18D1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在全部数据集的当前特征位置上，找到该特征值等于当前值的集合</w:t>
      </w:r>
    </w:p>
    <w:p w14:paraId="1C1DA24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split_dataset(</w:t>
      </w:r>
    </w:p>
    <w:p w14:paraId="37E6A1E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dataset, axis=current_index, value=value)</w:t>
      </w:r>
    </w:p>
    <w:p w14:paraId="25DF0D2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计算出权重</w:t>
      </w:r>
    </w:p>
    <w:p w14:paraId="7907E43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prob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len(sub_dataset) / float(len(dataset))</w:t>
      </w:r>
    </w:p>
    <w:p w14:paraId="3ECAC60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计算出当前特征值的熵</w:t>
      </w:r>
    </w:p>
    <w:p w14:paraId="041CEA3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new_entropy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+= prob * calc_shannon_entropy(sub_dataset)</w:t>
      </w:r>
    </w:p>
    <w:p w14:paraId="645225B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7E6A6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计算出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“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信息增益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”</w:t>
      </w:r>
    </w:p>
    <w:p w14:paraId="12C4A16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base_entropy - new_entropy</w:t>
      </w:r>
    </w:p>
    <w:p w14:paraId="1C6F9CF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计算信息增益率</w:t>
      </w:r>
    </w:p>
    <w:p w14:paraId="00E4A4D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(base_entropy - new_entropy) / base_entropy</w:t>
      </w:r>
    </w:p>
    <w:p w14:paraId="5E93A28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CF865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infogain</w:t>
      </w:r>
    </w:p>
    <w:p w14:paraId="14608BD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E2B79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A8E91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选择最好的数据集划分特征，根据信息增益值来计算，可处理连续值</w:t>
      </w:r>
    </w:p>
    <w:p w14:paraId="35026EF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choose_best_splitfeature(dataset, labels):</w:t>
      </w:r>
    </w:p>
    <w:p w14:paraId="3967FD9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得到数据的特征值总数</w:t>
      </w:r>
    </w:p>
    <w:p w14:paraId="6578F12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features_number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len(dataset[0]) - 1</w:t>
      </w:r>
    </w:p>
    <w:p w14:paraId="6BC8812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102F3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计算出基础信息熵</w:t>
      </w:r>
    </w:p>
    <w:p w14:paraId="35EFBCF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base_entropy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calc_shannon_entropy(dataset)</w:t>
      </w:r>
    </w:p>
    <w:p w14:paraId="4931898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76D20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基础信息增益为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0.0</w:t>
      </w:r>
    </w:p>
    <w:p w14:paraId="4564D87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48D06F3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46AC9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最好的特征值</w:t>
      </w:r>
    </w:p>
    <w:p w14:paraId="5557745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-1</w:t>
      </w:r>
    </w:p>
    <w:p w14:paraId="17163D7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3FCEC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标记当前最好的特征值是不是连续值</w:t>
      </w:r>
    </w:p>
    <w:p w14:paraId="69EB662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</w:t>
      </w:r>
    </w:p>
    <w:p w14:paraId="06BACE2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8425F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如果是连续值的话，用来记录连续值的划分点</w:t>
      </w:r>
    </w:p>
    <w:p w14:paraId="33B0F5C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best_series_mid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26D1C1F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0ADF1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对每个特征值进行求信息熵</w:t>
      </w:r>
    </w:p>
    <w:p w14:paraId="341C94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 in range(features_number):</w:t>
      </w:r>
    </w:p>
    <w:p w14:paraId="476D45A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15360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得到数据集中所有的当前特征值列表</w:t>
      </w:r>
    </w:p>
    <w:p w14:paraId="36C6DD7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[example[i] for example in dataset]</w:t>
      </w:r>
    </w:p>
    <w:p w14:paraId="062B3B8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96A7D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isinstance(feature_list[0], str):</w:t>
      </w:r>
    </w:p>
    <w:p w14:paraId="05B0E29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calc_infogain(dataset, feature_list, i, base_entropy)</w:t>
      </w:r>
    </w:p>
    <w:p w14:paraId="6DF21A7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BED3B7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print('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当前划分属性为：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' + str(labels[i]))</w:t>
      </w:r>
    </w:p>
    <w:p w14:paraId="57100D8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infogain,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best_mid = calc_infogain4series(</w:t>
      </w:r>
    </w:p>
    <w:p w14:paraId="1DE44CF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dataset,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i, base_entropy)</w:t>
      </w:r>
    </w:p>
    <w:p w14:paraId="5A694D6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CC93E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如果当前的信息增益比原来的大</w:t>
      </w:r>
    </w:p>
    <w:p w14:paraId="075228E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infogain &gt; best_infogain:</w:t>
      </w:r>
    </w:p>
    <w:p w14:paraId="75F8240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最好的信息增益</w:t>
      </w:r>
    </w:p>
    <w:p w14:paraId="4B8AC88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best_infogain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infogain</w:t>
      </w:r>
    </w:p>
    <w:p w14:paraId="263CC96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新的最好的用来划分的特征值</w:t>
      </w:r>
    </w:p>
    <w:p w14:paraId="05082C4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</w:t>
      </w:r>
    </w:p>
    <w:p w14:paraId="25972C7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9152B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</w:t>
      </w:r>
    </w:p>
    <w:p w14:paraId="691F9BA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not isinstance(dataset[0][best_feature], str):</w:t>
      </w:r>
    </w:p>
    <w:p w14:paraId="7CA47AE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1</w:t>
      </w:r>
    </w:p>
    <w:p w14:paraId="4D0C43E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best_series_mid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best_mid</w:t>
      </w:r>
    </w:p>
    <w:p w14:paraId="6A95566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2149D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flag_series:</w:t>
      </w:r>
    </w:p>
    <w:p w14:paraId="5E1AD0C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best_feature, best_series_mid</w:t>
      </w:r>
    </w:p>
    <w:p w14:paraId="45C8AFD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F0DEE5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best_feature</w:t>
      </w:r>
    </w:p>
    <w:p w14:paraId="147D84C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5AB15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52062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创建决策树</w:t>
      </w:r>
    </w:p>
    <w:p w14:paraId="2DC4200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create_tree(dataset, labels):</w:t>
      </w:r>
    </w:p>
    <w:p w14:paraId="580D760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拿到所有数据集的分类标签</w:t>
      </w:r>
    </w:p>
    <w:p w14:paraId="17768B7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class_list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[example[-1] for example in dataset]</w:t>
      </w:r>
    </w:p>
    <w:p w14:paraId="39D13DA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371F5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统计第一个标签出现的次数，与总标签个数比较，如果相等则说明当前列表中全部都是一种标签，此时停止划分</w:t>
      </w:r>
    </w:p>
    <w:p w14:paraId="7CB90C4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class_list.count(class_list[0]) == len(class_list):</w:t>
      </w:r>
    </w:p>
    <w:p w14:paraId="62185C2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class_list[0]</w:t>
      </w:r>
    </w:p>
    <w:p w14:paraId="5B93262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2B303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计算第一行有多少个数据，如果只有一个的话说明所有的特征属性都遍历完了，剩下的一个就是类别标签</w:t>
      </w:r>
    </w:p>
    <w:p w14:paraId="0EE5482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len(dataset[0]) == 1:</w:t>
      </w:r>
    </w:p>
    <w:p w14:paraId="0D0D02E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返回剩下标签中出现次数较多的那个</w:t>
      </w:r>
    </w:p>
    <w:p w14:paraId="4734A3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majority_count(class_list)</w:t>
      </w:r>
    </w:p>
    <w:p w14:paraId="4978A65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92977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选择最好的划分特征，得到该特征的下标</w:t>
      </w:r>
    </w:p>
    <w:p w14:paraId="76CAC3F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choose_best_splitfeature(dataset=dataset, labels=labels)</w:t>
      </w:r>
    </w:p>
    <w:p w14:paraId="5BCBE87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A1F71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得到最好特征的名称</w:t>
      </w:r>
    </w:p>
    <w:p w14:paraId="38903F3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''</w:t>
      </w:r>
    </w:p>
    <w:p w14:paraId="10D5D40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331EF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记录此刻是连续值还是离散值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,1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连续，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2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离散</w:t>
      </w:r>
    </w:p>
    <w:p w14:paraId="2237426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</w:t>
      </w:r>
    </w:p>
    <w:p w14:paraId="3CFAE8B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BFA8E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如果是连续值，记录连续值的划分点</w:t>
      </w:r>
    </w:p>
    <w:p w14:paraId="53BE69C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mid_series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0.0</w:t>
      </w:r>
    </w:p>
    <w:p w14:paraId="4AECA6F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CD8B4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如果是元组的话，说明此时是连续值</w:t>
      </w:r>
    </w:p>
    <w:p w14:paraId="2F65C65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isinstance(best_feature, tuple):</w:t>
      </w:r>
    </w:p>
    <w:p w14:paraId="6E76C87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重新修改分叉点信息</w:t>
      </w:r>
    </w:p>
    <w:p w14:paraId="5DF4E39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str(labels[best_feature[0]]) + \</w:t>
      </w:r>
    </w:p>
    <w:p w14:paraId="16CC86A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'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小于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' + str(best_feature[1]) + '?'</w:t>
      </w:r>
    </w:p>
    <w:p w14:paraId="3F568A3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得到当前的划分点</w:t>
      </w:r>
    </w:p>
    <w:p w14:paraId="76020A4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mid_series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best_feature[1]</w:t>
      </w:r>
    </w:p>
    <w:p w14:paraId="4750D7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得到下标值</w:t>
      </w:r>
    </w:p>
    <w:p w14:paraId="035BB89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best_feature[0]</w:t>
      </w:r>
    </w:p>
    <w:p w14:paraId="70C500C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连续值标志</w:t>
      </w:r>
    </w:p>
    <w:p w14:paraId="50BC75B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1</w:t>
      </w:r>
    </w:p>
    <w:p w14:paraId="68FBCA3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E895B5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得到分叉点信息</w:t>
      </w:r>
    </w:p>
    <w:p w14:paraId="1681539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best_feature_label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labels[best_feature]</w:t>
      </w:r>
    </w:p>
    <w:p w14:paraId="7A70E34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离散值标志</w:t>
      </w:r>
    </w:p>
    <w:p w14:paraId="57CB2A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flag_series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0</w:t>
      </w:r>
    </w:p>
    <w:p w14:paraId="281DDA0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42755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使用一个字典来存储树结构，分叉处为划分的特征名称</w:t>
      </w:r>
    </w:p>
    <w:p w14:paraId="3C9D78C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my_tree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{best_feature_label: {}}</w:t>
      </w:r>
    </w:p>
    <w:p w14:paraId="002F5E2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3B112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得到当前特征标签的所有可能值</w:t>
      </w:r>
    </w:p>
    <w:p w14:paraId="590DADA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feature_values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[example[best_feature] for example in dataset]</w:t>
      </w:r>
    </w:p>
    <w:p w14:paraId="7CCAE50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C070A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连续值处理</w:t>
      </w:r>
    </w:p>
    <w:p w14:paraId="07AF1C2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flag_series:</w:t>
      </w:r>
    </w:p>
    <w:p w14:paraId="63D8ABD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将连续值划分为不大于当前划分点和大于当前划分点两部分</w:t>
      </w:r>
    </w:p>
    <w:p w14:paraId="0A45012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elt_dataset,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gt_dataset = split_dataset4series(</w:t>
      </w:r>
    </w:p>
    <w:p w14:paraId="1449981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dataset,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best_feature, mid_series)</w:t>
      </w:r>
    </w:p>
    <w:p w14:paraId="665CBEA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得到剩下的特征标签</w:t>
      </w:r>
    </w:p>
    <w:p w14:paraId="0F0A5EF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sub_labels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labels[:]</w:t>
      </w:r>
    </w:p>
    <w:p w14:paraId="1BE9E4D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递归处理小于划分点的子树</w:t>
      </w:r>
    </w:p>
    <w:p w14:paraId="76FD3EB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sub_tree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create_tree(elt_dataset, sub_labels)</w:t>
      </w:r>
    </w:p>
    <w:p w14:paraId="6C5C8D5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my_tree[best_feature_label]['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小于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']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sub_tree</w:t>
      </w:r>
    </w:p>
    <w:p w14:paraId="35A6EA6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7AE98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递归处理大于当前划分点的子树</w:t>
      </w:r>
    </w:p>
    <w:p w14:paraId="095E9D4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sub_tree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create_tree(gt_dataset, sub_labels)</w:t>
      </w:r>
    </w:p>
    <w:p w14:paraId="0DC4FC4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my_tree[best_feature_label]['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大于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']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sub_tree</w:t>
      </w:r>
    </w:p>
    <w:p w14:paraId="590EBB7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3B446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my_tree</w:t>
      </w:r>
    </w:p>
    <w:p w14:paraId="6DBC4B1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9A384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离散值处理</w:t>
      </w:r>
    </w:p>
    <w:p w14:paraId="166DE42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0D7208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将本次划分的特征值从列表中删除掉</w:t>
      </w:r>
    </w:p>
    <w:p w14:paraId="280701B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(labels[best_feature])</w:t>
      </w:r>
    </w:p>
    <w:p w14:paraId="2FDA28F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唯一化，去掉重复的特征值</w:t>
      </w:r>
    </w:p>
    <w:p w14:paraId="5F636BB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unique_values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set(feature_values)</w:t>
      </w:r>
    </w:p>
    <w:p w14:paraId="04293F3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遍历所有的特征值</w:t>
      </w:r>
    </w:p>
    <w:p w14:paraId="3D6A65F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value in unique_values:</w:t>
      </w:r>
    </w:p>
    <w:p w14:paraId="35D57CE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得到剩下的特征标签</w:t>
      </w:r>
    </w:p>
    <w:p w14:paraId="5A26A10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sub_labels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labels[:]</w:t>
      </w:r>
    </w:p>
    <w:p w14:paraId="16FBAEC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递归调用，将数据集中该特征等于当前特征值的所有数据划分到当前节点下，递归调用时需要先将当前的特征去除掉</w:t>
      </w:r>
    </w:p>
    <w:p w14:paraId="506DEFF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sub_tree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create_tree(split_dataset(</w:t>
      </w:r>
    </w:p>
    <w:p w14:paraId="249B125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dataset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dataset, axis=best_feature, value=value), sub_labels)</w:t>
      </w:r>
    </w:p>
    <w:p w14:paraId="6C1AB3D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将子树归到分叉处下</w:t>
      </w:r>
    </w:p>
    <w:p w14:paraId="5772606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my_tree[best_feature_label][value]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sub_tree</w:t>
      </w:r>
    </w:p>
    <w:p w14:paraId="59EA124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my_tree</w:t>
      </w:r>
    </w:p>
    <w:p w14:paraId="03CC487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0413A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72F07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mypredict(input_tree, feature_values):</w:t>
      </w:r>
    </w:p>
    <w:p w14:paraId="5680F12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得到树的根节点</w:t>
      </w:r>
    </w:p>
    <w:p w14:paraId="2BB06E2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first_str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list(input_tree.keys())[0]</w:t>
      </w:r>
    </w:p>
    <w:p w14:paraId="2A7E100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3AACA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得到根节点的所有子节点</w:t>
      </w:r>
    </w:p>
    <w:p w14:paraId="02FF162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second_dict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input_tree[first_str]</w:t>
      </w:r>
    </w:p>
    <w:p w14:paraId="0F02B86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6A260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得到根节点的特征标签</w:t>
      </w:r>
    </w:p>
    <w:p w14:paraId="6141079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first_str.split('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小于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')[0]</w:t>
      </w:r>
    </w:p>
    <w:p w14:paraId="16CD4F9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28FD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得到根节点的划分点</w:t>
      </w:r>
    </w:p>
    <w:p w14:paraId="0F0447D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mid_series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float(first_str.split('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小于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')[1].split('?')[0])</w:t>
      </w:r>
    </w:p>
    <w:p w14:paraId="3244500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BE14D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得到根节点的特征值</w:t>
      </w:r>
    </w:p>
    <w:p w14:paraId="7432A48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feature_value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feature_values[feature_label]</w:t>
      </w:r>
    </w:p>
    <w:p w14:paraId="55DF4EE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E3B03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如果是连续值</w:t>
      </w:r>
    </w:p>
    <w:p w14:paraId="23EB165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isinstance(feature_value, float) or isinstance(feature_value, int):</w:t>
      </w:r>
    </w:p>
    <w:p w14:paraId="0CC455C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如果当前特征值小于等于划分点</w:t>
      </w:r>
    </w:p>
    <w:p w14:paraId="631B952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feature_value &lt;= mid_series:</w:t>
      </w:r>
    </w:p>
    <w:p w14:paraId="3435B53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得到小于划分点的子树</w:t>
      </w:r>
    </w:p>
    <w:p w14:paraId="0B74B8E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value_of_feat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second_dict['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小于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']</w:t>
      </w:r>
    </w:p>
    <w:p w14:paraId="17E512F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A1539F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    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得到大于划分点的子树</w:t>
      </w:r>
    </w:p>
    <w:p w14:paraId="2B5C8C7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value_of_feat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second_dict['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大于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']</w:t>
      </w:r>
    </w:p>
    <w:p w14:paraId="1885C11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E4D85F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得到当前特征值对应的子树</w:t>
      </w:r>
    </w:p>
    <w:p w14:paraId="5F19432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value_of_feat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second_dict[feature_value]</w:t>
      </w:r>
    </w:p>
    <w:p w14:paraId="6732E52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8DA77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如果子树是一个字典的话，说明还没有到叶子节点，继续递归调用</w:t>
      </w:r>
    </w:p>
    <w:p w14:paraId="235D5C3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isinstance(value_of_feat, dict):</w:t>
      </w:r>
    </w:p>
    <w:p w14:paraId="4FA76C5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class_label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mypredict(value_of_feat, feature_values)</w:t>
      </w:r>
    </w:p>
    <w:p w14:paraId="64F5297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C439EF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如果子树是一个字符串的话，说明已经到了叶子节点，直接返回当前的类别标签</w:t>
      </w:r>
    </w:p>
    <w:p w14:paraId="3936CF3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class_label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value_of_feat</w:t>
      </w:r>
    </w:p>
    <w:p w14:paraId="06B918A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class_label</w:t>
      </w:r>
    </w:p>
    <w:p w14:paraId="05F368B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04976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315EB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mypredicts(input_tree, X_test, labels):</w:t>
      </w:r>
    </w:p>
    <w:p w14:paraId="560AE4C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得到测试集的行数</w:t>
      </w:r>
    </w:p>
    <w:p w14:paraId="7AF7616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rows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X_test.shape[0]</w:t>
      </w:r>
    </w:p>
    <w:p w14:paraId="7F60DF0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存储预测结果</w:t>
      </w:r>
    </w:p>
    <w:p w14:paraId="4259AA66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y_pred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04EAD93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遍历每一行</w:t>
      </w:r>
    </w:p>
    <w:p w14:paraId="409B8B0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 in range(rows):</w:t>
      </w:r>
    </w:p>
    <w:p w14:paraId="2A31CEB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得到当前行的特征值，结合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labels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，转换为字典格式</w:t>
      </w:r>
    </w:p>
    <w:p w14:paraId="53D4BC7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feature_values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dict(zip(labels, X_test.iloc[i, :]))</w:t>
      </w:r>
    </w:p>
    <w:p w14:paraId="234E131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得到当前行的预测结果</w:t>
      </w:r>
    </w:p>
    <w:p w14:paraId="053F439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y_pred.append(mypredict(input_tree,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feature_values))</w:t>
      </w:r>
    </w:p>
    <w:p w14:paraId="67115A8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将预测结果转换为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ndarray</w:t>
      </w: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</w:t>
      </w:r>
    </w:p>
    <w:p w14:paraId="1FCA3F3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y_pred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np.array(y_pred)</w:t>
      </w:r>
    </w:p>
    <w:p w14:paraId="2CE6E7F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y_pred</w:t>
      </w:r>
    </w:p>
    <w:p w14:paraId="315E765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EE4EC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5209F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__name__ == '__main__':</w:t>
      </w:r>
    </w:p>
    <w:p w14:paraId="1A54BCA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pd.read_excel('DATASETS_CorkStoppers.xls', sheet_name='Data')</w:t>
      </w:r>
    </w:p>
    <w:p w14:paraId="3FD6BC9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data.head()</w:t>
      </w:r>
    </w:p>
    <w:p w14:paraId="2C0DF035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C4E4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数据预处理</w:t>
      </w:r>
    </w:p>
    <w:p w14:paraId="7586200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data.dropna()  #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删除空值</w:t>
      </w:r>
    </w:p>
    <w:p w14:paraId="3588BD69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data.drop_duplicates()  #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删除重复值</w:t>
      </w:r>
    </w:p>
    <w:p w14:paraId="59D7369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data.drop(['#'], axis=1)</w:t>
      </w:r>
    </w:p>
    <w:p w14:paraId="305629B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data.head()</w:t>
      </w:r>
    </w:p>
    <w:p w14:paraId="748AB8F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E73FD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划分训练集和测试集</w:t>
      </w:r>
    </w:p>
    <w:p w14:paraId="2A87E51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data['C']</w:t>
      </w:r>
    </w:p>
    <w:p w14:paraId="3A6D0EC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X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data.drop(['C'], axis=1)</w:t>
      </w:r>
    </w:p>
    <w:p w14:paraId="04DCDD8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X_train,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X_test, y_train, y_test = train_test_split(</w:t>
      </w:r>
    </w:p>
    <w:p w14:paraId="282C74B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X,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y, test_size=0.3, random_state=0)</w:t>
      </w:r>
    </w:p>
    <w:p w14:paraId="4C85778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48407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ID3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决策树模型</w:t>
      </w:r>
    </w:p>
    <w:p w14:paraId="69DE6381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id3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DecisionTreeClassifier(criterion='entropy')</w:t>
      </w:r>
    </w:p>
    <w:p w14:paraId="139C4E3E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id3.fit(X_train,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y_train)</w:t>
      </w:r>
    </w:p>
    <w:p w14:paraId="6E72561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y_pred_id3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id3.predict(X_test)</w:t>
      </w:r>
    </w:p>
    <w:p w14:paraId="335DD20D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5015F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print('ID3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混淆矩阵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confusion_matrix(y_test, y_pred_id3))</w:t>
      </w:r>
    </w:p>
    <w:p w14:paraId="6867650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分类报告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classification_report(y_test, y_pred_id3))</w:t>
      </w:r>
    </w:p>
    <w:p w14:paraId="619B44CF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ABAACB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使用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CART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算法（可调包）生成决策树模型</w:t>
      </w:r>
    </w:p>
    <w:p w14:paraId="00C3EF5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cart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DecisionTreeClassifier()</w:t>
      </w:r>
    </w:p>
    <w:p w14:paraId="77C0811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cart.fit(X_train,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y_train)</w:t>
      </w:r>
    </w:p>
    <w:p w14:paraId="2F243B1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y_pred_cart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cart.predict(X_test)</w:t>
      </w:r>
    </w:p>
    <w:p w14:paraId="1BFB1B7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58D29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print('CART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混淆矩阵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confusion_matrix(y_test, y_pred_cart))</w:t>
      </w:r>
    </w:p>
    <w:p w14:paraId="6992923C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分类报告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classification_report(y_test, y_pred_cart))</w:t>
      </w:r>
    </w:p>
    <w:p w14:paraId="37010348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E7A1D2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# 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使用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C4.5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算法生成决策树模型</w:t>
      </w:r>
    </w:p>
    <w:p w14:paraId="1D37C5C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dataset,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labels, labels_full = create_dataset(X_train, y_train)</w:t>
      </w:r>
    </w:p>
    <w:p w14:paraId="7FAAA6D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c45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create_tree(dataset, labels)</w:t>
      </w:r>
    </w:p>
    <w:p w14:paraId="50CED673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986801"/>
          <w:kern w:val="0"/>
          <w:szCs w:val="21"/>
        </w:rPr>
        <w:t>y_pred_c45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mypredicts(c45, X_test, labels)</w:t>
      </w:r>
    </w:p>
    <w:p w14:paraId="2A05E5E7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print(y_pred_c45)</w:t>
      </w:r>
    </w:p>
    <w:p w14:paraId="3F51868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pp(y_pred_c45)</w:t>
      </w:r>
    </w:p>
    <w:p w14:paraId="35A24740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943F2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print('C4.5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混淆矩阵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confusion_matrix(y_test, y_pred_c45))</w:t>
      </w:r>
    </w:p>
    <w:p w14:paraId="2B47EABA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0F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print('</w:t>
      </w:r>
      <w:r w:rsidRPr="00350FB6">
        <w:rPr>
          <w:rFonts w:ascii="Consolas" w:eastAsia="宋体" w:hAnsi="Consolas" w:cs="宋体"/>
          <w:color w:val="4078F2"/>
          <w:kern w:val="0"/>
          <w:szCs w:val="21"/>
        </w:rPr>
        <w:t>分类报告</w:t>
      </w:r>
      <w:r w:rsidRPr="00350FB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50FB6">
        <w:rPr>
          <w:rFonts w:ascii="Consolas" w:eastAsia="宋体" w:hAnsi="Consolas" w:cs="宋体"/>
          <w:color w:val="50A14F"/>
          <w:kern w:val="0"/>
          <w:szCs w:val="21"/>
        </w:rPr>
        <w:t>\n', classification_report(y_test, y_pred_c45))</w:t>
      </w:r>
    </w:p>
    <w:p w14:paraId="0104AB74" w14:textId="77777777" w:rsidR="00350FB6" w:rsidRPr="00350FB6" w:rsidRDefault="00350FB6" w:rsidP="00350F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6CAAC7" w14:textId="66CCCEA5" w:rsidR="00AE1708" w:rsidRDefault="00AE1708" w:rsidP="00350FB6">
      <w:pPr>
        <w:rPr>
          <w:noProof/>
        </w:rPr>
      </w:pPr>
    </w:p>
    <w:p w14:paraId="5A207F95" w14:textId="2BCB69B2" w:rsidR="00350FB6" w:rsidRDefault="00350FB6" w:rsidP="00350FB6">
      <w:pPr>
        <w:rPr>
          <w:noProof/>
        </w:rPr>
      </w:pPr>
    </w:p>
    <w:p w14:paraId="35A2A117" w14:textId="441B932A" w:rsidR="00350FB6" w:rsidRDefault="00350FB6" w:rsidP="00350FB6">
      <w:pPr>
        <w:rPr>
          <w:noProof/>
        </w:rPr>
      </w:pPr>
      <w:r w:rsidRPr="00350FB6">
        <w:rPr>
          <w:noProof/>
        </w:rPr>
        <w:lastRenderedPageBreak/>
        <w:drawing>
          <wp:inline distT="0" distB="0" distL="0" distR="0" wp14:anchorId="6E7B7265" wp14:editId="2B4A199A">
            <wp:extent cx="2398812" cy="1440000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81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FB6">
        <w:rPr>
          <w:noProof/>
        </w:rPr>
        <w:drawing>
          <wp:inline distT="0" distB="0" distL="0" distR="0" wp14:anchorId="3D86AFEF" wp14:editId="17BC94A5">
            <wp:extent cx="2410827" cy="1440000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82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…</w:t>
      </w:r>
    </w:p>
    <w:p w14:paraId="6EA8C780" w14:textId="1B0AB1F4" w:rsidR="00350FB6" w:rsidRDefault="00350FB6" w:rsidP="00350FB6">
      <w:pPr>
        <w:rPr>
          <w:noProof/>
        </w:rPr>
      </w:pPr>
      <w:r w:rsidRPr="00350FB6">
        <w:rPr>
          <w:noProof/>
        </w:rPr>
        <w:drawing>
          <wp:inline distT="0" distB="0" distL="0" distR="0" wp14:anchorId="53F31C43" wp14:editId="7073D86B">
            <wp:extent cx="2402412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41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FB6">
        <w:rPr>
          <w:noProof/>
        </w:rPr>
        <w:drawing>
          <wp:inline distT="0" distB="0" distL="0" distR="0" wp14:anchorId="564956BA" wp14:editId="2C7840BD">
            <wp:extent cx="2409722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7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…</w:t>
      </w:r>
    </w:p>
    <w:p w14:paraId="41364E3F" w14:textId="00940C49" w:rsidR="00350FB6" w:rsidRDefault="00350FB6" w:rsidP="00350FB6">
      <w:pPr>
        <w:rPr>
          <w:noProof/>
        </w:rPr>
      </w:pPr>
      <w:r w:rsidRPr="00350FB6">
        <w:rPr>
          <w:noProof/>
        </w:rPr>
        <w:drawing>
          <wp:inline distT="0" distB="0" distL="0" distR="0" wp14:anchorId="3604224A" wp14:editId="2E4E0846">
            <wp:extent cx="2386800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FB6">
        <w:rPr>
          <w:noProof/>
        </w:rPr>
        <w:drawing>
          <wp:inline distT="0" distB="0" distL="0" distR="0" wp14:anchorId="5B8B5B76" wp14:editId="0C40A340">
            <wp:extent cx="2396363" cy="1440000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3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…</w:t>
      </w:r>
    </w:p>
    <w:p w14:paraId="7EB856D3" w14:textId="4DC55AFF" w:rsidR="00350FB6" w:rsidRPr="00AE1708" w:rsidRDefault="00350FB6" w:rsidP="00350FB6">
      <w:pPr>
        <w:rPr>
          <w:rFonts w:hint="eastAsia"/>
          <w:noProof/>
        </w:rPr>
      </w:pPr>
    </w:p>
    <w:p w14:paraId="1FE09519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05C49CDA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62C21695" w14:textId="72FC024B" w:rsidR="00AE1708" w:rsidRDefault="006373DF" w:rsidP="00AE1708">
      <w:pPr>
        <w:rPr>
          <w:noProof/>
        </w:rPr>
      </w:pPr>
      <w:r w:rsidRPr="006373DF">
        <w:rPr>
          <w:rFonts w:hint="eastAsia"/>
          <w:noProof/>
        </w:rPr>
        <w:t>决策树算法能够处理多种类型的数据，易于理解和解释。常用的决策树算法有</w:t>
      </w:r>
      <w:r w:rsidRPr="006373DF">
        <w:rPr>
          <w:rFonts w:hint="eastAsia"/>
          <w:noProof/>
        </w:rPr>
        <w:t>ID3</w:t>
      </w:r>
      <w:r w:rsidRPr="006373DF">
        <w:rPr>
          <w:rFonts w:hint="eastAsia"/>
          <w:noProof/>
        </w:rPr>
        <w:t>算法、</w:t>
      </w:r>
      <w:r w:rsidRPr="006373DF">
        <w:rPr>
          <w:rFonts w:hint="eastAsia"/>
          <w:noProof/>
        </w:rPr>
        <w:t>C4.5</w:t>
      </w:r>
      <w:r w:rsidRPr="006373DF">
        <w:rPr>
          <w:rFonts w:hint="eastAsia"/>
          <w:noProof/>
        </w:rPr>
        <w:t>算法和</w:t>
      </w:r>
      <w:r w:rsidRPr="006373DF">
        <w:rPr>
          <w:rFonts w:hint="eastAsia"/>
          <w:noProof/>
        </w:rPr>
        <w:t>CART</w:t>
      </w:r>
      <w:r w:rsidRPr="006373DF">
        <w:rPr>
          <w:rFonts w:hint="eastAsia"/>
          <w:noProof/>
        </w:rPr>
        <w:t>算法。</w:t>
      </w:r>
      <w:r w:rsidRPr="006373DF">
        <w:rPr>
          <w:rFonts w:hint="eastAsia"/>
          <w:noProof/>
        </w:rPr>
        <w:t>ID3</w:t>
      </w:r>
      <w:r w:rsidRPr="006373DF">
        <w:rPr>
          <w:rFonts w:hint="eastAsia"/>
          <w:noProof/>
        </w:rPr>
        <w:t>算法简单易实现，但对于取值数目较多的特征容易过拟合；</w:t>
      </w:r>
      <w:r w:rsidRPr="006373DF">
        <w:rPr>
          <w:rFonts w:hint="eastAsia"/>
          <w:noProof/>
        </w:rPr>
        <w:t>C4.5</w:t>
      </w:r>
      <w:r w:rsidRPr="006373DF">
        <w:rPr>
          <w:rFonts w:hint="eastAsia"/>
          <w:noProof/>
        </w:rPr>
        <w:t>算法可以处理连续值和离散值，相对于</w:t>
      </w:r>
      <w:r w:rsidRPr="006373DF">
        <w:rPr>
          <w:rFonts w:hint="eastAsia"/>
          <w:noProof/>
        </w:rPr>
        <w:t>ID3</w:t>
      </w:r>
      <w:r w:rsidRPr="006373DF">
        <w:rPr>
          <w:rFonts w:hint="eastAsia"/>
          <w:noProof/>
        </w:rPr>
        <w:t>算法减少了过拟合的情况，但时间复杂度较高；</w:t>
      </w:r>
      <w:r w:rsidRPr="006373DF">
        <w:rPr>
          <w:rFonts w:hint="eastAsia"/>
          <w:noProof/>
        </w:rPr>
        <w:t>CART</w:t>
      </w:r>
      <w:r w:rsidRPr="006373DF">
        <w:rPr>
          <w:rFonts w:hint="eastAsia"/>
          <w:noProof/>
        </w:rPr>
        <w:t>算法可以处理连续值和离散值，相对于</w:t>
      </w:r>
      <w:r w:rsidRPr="006373DF">
        <w:rPr>
          <w:rFonts w:hint="eastAsia"/>
          <w:noProof/>
        </w:rPr>
        <w:t>ID3</w:t>
      </w:r>
      <w:r w:rsidRPr="006373DF">
        <w:rPr>
          <w:rFonts w:hint="eastAsia"/>
          <w:noProof/>
        </w:rPr>
        <w:t>算法减少了过拟合的情况，但只能生成二叉树，对于样本数据分布不均衡的情况容易产生偏差。应根据实际问题选择合适的算法，数据量较小时选择</w:t>
      </w:r>
      <w:r w:rsidRPr="006373DF">
        <w:rPr>
          <w:rFonts w:hint="eastAsia"/>
          <w:noProof/>
        </w:rPr>
        <w:t>ID3</w:t>
      </w:r>
      <w:r w:rsidRPr="006373DF">
        <w:rPr>
          <w:rFonts w:hint="eastAsia"/>
          <w:noProof/>
        </w:rPr>
        <w:t>算法，数据量较大时选择</w:t>
      </w:r>
      <w:r w:rsidRPr="006373DF">
        <w:rPr>
          <w:rFonts w:hint="eastAsia"/>
          <w:noProof/>
        </w:rPr>
        <w:t>C4.5</w:t>
      </w:r>
      <w:r w:rsidRPr="006373DF">
        <w:rPr>
          <w:rFonts w:hint="eastAsia"/>
          <w:noProof/>
        </w:rPr>
        <w:t>算法和</w:t>
      </w:r>
      <w:r w:rsidRPr="006373DF">
        <w:rPr>
          <w:rFonts w:hint="eastAsia"/>
          <w:noProof/>
        </w:rPr>
        <w:t>CART</w:t>
      </w:r>
      <w:r w:rsidRPr="006373DF">
        <w:rPr>
          <w:rFonts w:hint="eastAsia"/>
          <w:noProof/>
        </w:rPr>
        <w:t>算法。</w:t>
      </w:r>
    </w:p>
    <w:p w14:paraId="48F0E398" w14:textId="5957710F" w:rsidR="00A053E3" w:rsidRDefault="00A053E3" w:rsidP="00AE1708">
      <w:pPr>
        <w:rPr>
          <w:rFonts w:hint="eastAsia"/>
          <w:noProof/>
        </w:rPr>
      </w:pPr>
      <w:r>
        <w:rPr>
          <w:rFonts w:hint="eastAsia"/>
          <w:noProof/>
        </w:rPr>
        <w:t>通过多次对原始数据集的划分和训练，发现各个算法的准确度差别并不显著。因为属性都是连续取值，也就是说在划分数据集的时候只会划分为两个属性集，而</w:t>
      </w:r>
      <w:r>
        <w:rPr>
          <w:rFonts w:hint="eastAsia"/>
          <w:noProof/>
        </w:rPr>
        <w:t>C</w:t>
      </w:r>
      <w:r>
        <w:rPr>
          <w:noProof/>
        </w:rPr>
        <w:t>4.5</w:t>
      </w:r>
      <w:r>
        <w:rPr>
          <w:rFonts w:hint="eastAsia"/>
          <w:noProof/>
        </w:rPr>
        <w:t>算法本身是为了避免</w:t>
      </w:r>
      <w:r>
        <w:rPr>
          <w:rFonts w:hint="eastAsia"/>
          <w:noProof/>
        </w:rPr>
        <w:t>ID</w:t>
      </w:r>
      <w:r>
        <w:rPr>
          <w:noProof/>
        </w:rPr>
        <w:t>3</w:t>
      </w:r>
      <w:r>
        <w:rPr>
          <w:rFonts w:hint="eastAsia"/>
          <w:noProof/>
        </w:rPr>
        <w:t>对于取值较多属性的偏好，这里的优势似乎体现不出来，虽说计算信息增益率似乎也并没有很影响训练性能。</w:t>
      </w:r>
    </w:p>
    <w:p w14:paraId="4AE94598" w14:textId="77777777" w:rsid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62EEB"/>
    <w:multiLevelType w:val="multilevel"/>
    <w:tmpl w:val="4F585624"/>
    <w:lvl w:ilvl="0">
      <w:start w:val="1"/>
      <w:numFmt w:val="decimal"/>
      <w:lvlText w:val="%1."/>
      <w:lvlJc w:val="left"/>
      <w:pPr>
        <w:tabs>
          <w:tab w:val="num" w:pos="601"/>
        </w:tabs>
        <w:ind w:left="601" w:hanging="360"/>
      </w:pPr>
    </w:lvl>
    <w:lvl w:ilvl="1" w:tentative="1">
      <w:start w:val="1"/>
      <w:numFmt w:val="decimal"/>
      <w:lvlText w:val="%2."/>
      <w:lvlJc w:val="left"/>
      <w:pPr>
        <w:tabs>
          <w:tab w:val="num" w:pos="1321"/>
        </w:tabs>
        <w:ind w:left="1321" w:hanging="360"/>
      </w:pPr>
    </w:lvl>
    <w:lvl w:ilvl="2" w:tentative="1">
      <w:start w:val="1"/>
      <w:numFmt w:val="decimal"/>
      <w:lvlText w:val="%3."/>
      <w:lvlJc w:val="left"/>
      <w:pPr>
        <w:tabs>
          <w:tab w:val="num" w:pos="2041"/>
        </w:tabs>
        <w:ind w:left="2041" w:hanging="360"/>
      </w:pPr>
    </w:lvl>
    <w:lvl w:ilvl="3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entative="1">
      <w:start w:val="1"/>
      <w:numFmt w:val="decimal"/>
      <w:lvlText w:val="%5."/>
      <w:lvlJc w:val="left"/>
      <w:pPr>
        <w:tabs>
          <w:tab w:val="num" w:pos="3481"/>
        </w:tabs>
        <w:ind w:left="3481" w:hanging="360"/>
      </w:pPr>
    </w:lvl>
    <w:lvl w:ilvl="5" w:tentative="1">
      <w:start w:val="1"/>
      <w:numFmt w:val="decimal"/>
      <w:lvlText w:val="%6."/>
      <w:lvlJc w:val="left"/>
      <w:pPr>
        <w:tabs>
          <w:tab w:val="num" w:pos="4201"/>
        </w:tabs>
        <w:ind w:left="4201" w:hanging="360"/>
      </w:pPr>
    </w:lvl>
    <w:lvl w:ilvl="6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entative="1">
      <w:start w:val="1"/>
      <w:numFmt w:val="decimal"/>
      <w:lvlText w:val="%8."/>
      <w:lvlJc w:val="left"/>
      <w:pPr>
        <w:tabs>
          <w:tab w:val="num" w:pos="5641"/>
        </w:tabs>
        <w:ind w:left="5641" w:hanging="360"/>
      </w:pPr>
    </w:lvl>
    <w:lvl w:ilvl="8" w:tentative="1">
      <w:start w:val="1"/>
      <w:numFmt w:val="decimal"/>
      <w:lvlText w:val="%9."/>
      <w:lvlJc w:val="left"/>
      <w:pPr>
        <w:tabs>
          <w:tab w:val="num" w:pos="6361"/>
        </w:tabs>
        <w:ind w:left="6361" w:hanging="360"/>
      </w:pPr>
    </w:lvl>
  </w:abstractNum>
  <w:num w:numId="1" w16cid:durableId="289091577">
    <w:abstractNumId w:val="0"/>
  </w:num>
  <w:num w:numId="2" w16cid:durableId="208922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1A"/>
    <w:rsid w:val="0010368F"/>
    <w:rsid w:val="002D33F7"/>
    <w:rsid w:val="00350FB6"/>
    <w:rsid w:val="004E2335"/>
    <w:rsid w:val="006373DF"/>
    <w:rsid w:val="00876ECF"/>
    <w:rsid w:val="00A053E3"/>
    <w:rsid w:val="00AE1708"/>
    <w:rsid w:val="00F7531A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D87D"/>
  <w15:chartTrackingRefBased/>
  <w15:docId w15:val="{2C73CDDB-64AA-4779-A48E-3292FBA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68F"/>
    <w:pPr>
      <w:ind w:firstLineChars="200" w:firstLine="420"/>
    </w:pPr>
  </w:style>
  <w:style w:type="paragraph" w:customStyle="1" w:styleId="msonormal0">
    <w:name w:val="msonormal"/>
    <w:basedOn w:val="a"/>
    <w:rsid w:val="00350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0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0FB6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50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350FB6"/>
  </w:style>
  <w:style w:type="character" w:customStyle="1" w:styleId="hljs-string">
    <w:name w:val="hljs-string"/>
    <w:basedOn w:val="a0"/>
    <w:rsid w:val="00350FB6"/>
  </w:style>
  <w:style w:type="character" w:customStyle="1" w:styleId="hljs-comment">
    <w:name w:val="hljs-comment"/>
    <w:basedOn w:val="a0"/>
    <w:rsid w:val="00350FB6"/>
  </w:style>
  <w:style w:type="character" w:customStyle="1" w:styleId="hljs-meta">
    <w:name w:val="hljs-meta"/>
    <w:basedOn w:val="a0"/>
    <w:rsid w:val="0035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61</TotalTime>
  <Pages>13</Pages>
  <Words>1750</Words>
  <Characters>9981</Characters>
  <Application>Microsoft Office Word</Application>
  <DocSecurity>0</DocSecurity>
  <Lines>83</Lines>
  <Paragraphs>23</Paragraphs>
  <ScaleCrop>false</ScaleCrop>
  <Company>Microsoft</Company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2</cp:revision>
  <dcterms:created xsi:type="dcterms:W3CDTF">2023-03-15T08:31:00Z</dcterms:created>
  <dcterms:modified xsi:type="dcterms:W3CDTF">2023-03-15T11:53:00Z</dcterms:modified>
</cp:coreProperties>
</file>